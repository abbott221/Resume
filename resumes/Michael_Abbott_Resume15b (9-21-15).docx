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9F5FF8">
      <w:pPr>
        <w:jc w:val="center"/>
        <w:rPr>
          <w:sz w:val="18"/>
          <w:szCs w:val="18"/>
        </w:rPr>
      </w:pPr>
      <w:r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335"/>
        <w:gridCol w:w="5637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B23598">
        <w:trPr>
          <w:trHeight w:val="1536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E22794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3415E3" w:rsidRPr="00280B3C" w:rsidRDefault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  <w:p w:rsidR="003415E3" w:rsidRPr="00BA12F0" w:rsidRDefault="003415E3" w:rsidP="00865CE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3415E3" w:rsidRPr="00B23598" w:rsidRDefault="003415E3" w:rsidP="00B23598">
            <w:pPr>
              <w:tabs>
                <w:tab w:val="left" w:pos="2235"/>
              </w:tabs>
              <w:rPr>
                <w:iCs/>
                <w:sz w:val="18"/>
                <w:szCs w:val="18"/>
              </w:rPr>
            </w:pPr>
            <w:r w:rsidRPr="00E22794">
              <w:rPr>
                <w:rFonts w:cs="Times New Roman"/>
                <w:b/>
                <w:bCs/>
                <w:sz w:val="18"/>
                <w:szCs w:val="18"/>
              </w:rPr>
              <w:t>Dublin Coffman High School</w:t>
            </w:r>
          </w:p>
          <w:p w:rsidR="003415E3" w:rsidRDefault="003415E3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Valedictorian</w:t>
            </w:r>
          </w:p>
          <w:p w:rsidR="009E1CA0" w:rsidRDefault="009E1CA0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Merit Commended Scholar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 w:rsidP="003415E3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9E1CA0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375DD5" w:rsidRDefault="00C935FE" w:rsidP="009E1CA0">
            <w:pPr>
              <w:tabs>
                <w:tab w:val="left" w:pos="2235"/>
              </w:tabs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 w:rsidRPr="00375DD5">
              <w:rPr>
                <w:rFonts w:cs="Times New Roman"/>
                <w:b/>
                <w:bCs/>
                <w:sz w:val="18"/>
                <w:szCs w:val="18"/>
              </w:rPr>
              <w:t>GPA: 3.42</w:t>
            </w:r>
            <w:r w:rsidR="009E1CA0" w:rsidRPr="00375DD5">
              <w:rPr>
                <w:rFonts w:cs="Times New Roman"/>
                <w:b/>
                <w:bCs/>
                <w:sz w:val="18"/>
                <w:szCs w:val="18"/>
              </w:rPr>
              <w:t>6</w:t>
            </w:r>
          </w:p>
          <w:p w:rsidR="003415E3" w:rsidRPr="00F3595D" w:rsidRDefault="003415E3" w:rsidP="003415E3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3415E3" w:rsidRPr="009E1CA0" w:rsidRDefault="00C935FE" w:rsidP="00B23598">
            <w:pPr>
              <w:tabs>
                <w:tab w:val="left" w:pos="2235"/>
              </w:tabs>
              <w:spacing w:line="276" w:lineRule="auto"/>
              <w:rPr>
                <w:sz w:val="10"/>
                <w:szCs w:val="10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>
              <w:rPr>
                <w:rFonts w:cs="Times New Roman"/>
                <w:bCs/>
                <w:sz w:val="18"/>
                <w:szCs w:val="18"/>
              </w:rPr>
              <w:t>Graduated 2013</w:t>
            </w:r>
          </w:p>
          <w:p w:rsidR="003415E3" w:rsidRDefault="00B13615" w:rsidP="00113A8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 Scholar with Distinction</w:t>
            </w:r>
          </w:p>
          <w:p w:rsidR="003415E3" w:rsidRPr="00113A84" w:rsidRDefault="003415E3" w:rsidP="00365954">
            <w:pPr>
              <w:pStyle w:val="ListParagraph"/>
              <w:numPr>
                <w:ilvl w:val="0"/>
                <w:numId w:val="6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Marching Band Squad Leader</w:t>
            </w:r>
          </w:p>
          <w:p w:rsidR="003415E3" w:rsidRPr="00BA12F0" w:rsidRDefault="003415E3" w:rsidP="009E1CA0">
            <w:pPr>
              <w:tabs>
                <w:tab w:val="left" w:pos="2235"/>
              </w:tabs>
              <w:spacing w:line="276" w:lineRule="auto"/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2721F8" w:rsidRPr="002721F8" w:rsidRDefault="002721F8" w:rsidP="002721F8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Ohio State University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August 2015-Current</w:t>
            </w:r>
          </w:p>
          <w:p w:rsidR="002721F8" w:rsidRPr="00B6695C" w:rsidRDefault="002721F8" w:rsidP="002721F8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Teaching Assistant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FC14CD" w:rsidRPr="002721F8" w:rsidRDefault="002721F8" w:rsidP="00CE00B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Responsibilities include answering questions, grading, and assisting with lab</w:t>
            </w:r>
          </w:p>
          <w:p w:rsidR="002721F8" w:rsidRPr="00BA12F0" w:rsidRDefault="002721F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55D4A" w:rsidRPr="00B6695C" w:rsidRDefault="00B34D5B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Siemens PLM Software</w:t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 w:rsidRPr="00210E47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280B3C">
              <w:rPr>
                <w:bCs/>
                <w:sz w:val="18"/>
                <w:szCs w:val="18"/>
              </w:rPr>
              <w:tab/>
            </w:r>
            <w:r w:rsidR="00BA12F0"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January</w:t>
            </w:r>
            <w:r w:rsidR="00055D4A" w:rsidRPr="00B6695C">
              <w:rPr>
                <w:sz w:val="18"/>
                <w:szCs w:val="18"/>
              </w:rPr>
              <w:t xml:space="preserve"> 201</w:t>
            </w:r>
            <w:r w:rsidR="000D5C1F" w:rsidRPr="00B6695C">
              <w:rPr>
                <w:sz w:val="18"/>
                <w:szCs w:val="18"/>
              </w:rPr>
              <w:t>5-August</w:t>
            </w:r>
            <w:r w:rsidR="00280B3C" w:rsidRPr="00B6695C">
              <w:rPr>
                <w:sz w:val="18"/>
                <w:szCs w:val="18"/>
              </w:rPr>
              <w:t xml:space="preserve"> 2015</w:t>
            </w:r>
          </w:p>
          <w:p w:rsidR="00055D4A" w:rsidRPr="00B6695C" w:rsidRDefault="001E26EB" w:rsidP="00055D4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</w:t>
            </w:r>
            <w:r w:rsidR="00162497">
              <w:rPr>
                <w:i/>
                <w:iCs/>
                <w:sz w:val="18"/>
                <w:szCs w:val="18"/>
              </w:rPr>
              <w:t xml:space="preserve"> Co-op</w:t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280B3C">
              <w:rPr>
                <w:sz w:val="18"/>
                <w:szCs w:val="18"/>
              </w:rPr>
              <w:tab/>
            </w:r>
            <w:r w:rsidR="00B34D5B" w:rsidRPr="00B34D5B">
              <w:rPr>
                <w:sz w:val="18"/>
                <w:szCs w:val="18"/>
              </w:rPr>
              <w:tab/>
            </w:r>
            <w:r w:rsidR="00280B3C" w:rsidRPr="00B6695C">
              <w:rPr>
                <w:b/>
                <w:bCs/>
                <w:sz w:val="18"/>
                <w:szCs w:val="18"/>
              </w:rPr>
              <w:t>Java</w:t>
            </w:r>
            <w:r w:rsidR="00693F4E">
              <w:rPr>
                <w:b/>
                <w:bCs/>
                <w:sz w:val="18"/>
                <w:szCs w:val="18"/>
              </w:rPr>
              <w:t xml:space="preserve"> | XML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280B3C" w:rsidRPr="00B6695C">
              <w:rPr>
                <w:b/>
                <w:bCs/>
                <w:sz w:val="18"/>
                <w:szCs w:val="18"/>
              </w:rPr>
              <w:t>.NET</w:t>
            </w:r>
          </w:p>
          <w:p w:rsidR="00D6702B" w:rsidRDefault="00D6702B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Optimized a utility, reducing the run time</w:t>
            </w:r>
            <w:r w:rsidR="0037175F">
              <w:rPr>
                <w:sz w:val="18"/>
                <w:szCs w:val="18"/>
              </w:rPr>
              <w:t xml:space="preserve"> by over 99%</w:t>
            </w:r>
            <w:r>
              <w:rPr>
                <w:sz w:val="18"/>
                <w:szCs w:val="18"/>
              </w:rPr>
              <w:t xml:space="preserve"> from 40 minutes to less than 5 seconds</w:t>
            </w:r>
          </w:p>
          <w:p w:rsidR="00CA6DDB" w:rsidRDefault="00CA6DDB" w:rsidP="00055D4A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an app</w:t>
            </w:r>
            <w:r w:rsidR="005404A4">
              <w:rPr>
                <w:sz w:val="18"/>
                <w:szCs w:val="18"/>
              </w:rPr>
              <w:t>lication to automate and streamline a task</w:t>
            </w:r>
            <w:r>
              <w:rPr>
                <w:sz w:val="18"/>
                <w:szCs w:val="18"/>
              </w:rPr>
              <w:t xml:space="preserve"> that took up to 40% of Product Manager’s time</w:t>
            </w:r>
            <w:r w:rsidR="005404A4">
              <w:rPr>
                <w:sz w:val="18"/>
                <w:szCs w:val="18"/>
              </w:rPr>
              <w:t xml:space="preserve"> by integrating issue tracking software with scrum management software</w:t>
            </w:r>
          </w:p>
          <w:p w:rsidR="0069658F" w:rsidRDefault="0069658F" w:rsidP="005F415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developed</w:t>
            </w:r>
            <w:r w:rsidR="000E489D">
              <w:rPr>
                <w:sz w:val="18"/>
                <w:szCs w:val="18"/>
              </w:rPr>
              <w:t xml:space="preserve"> widgets for a website utilizing</w:t>
            </w:r>
            <w:r>
              <w:rPr>
                <w:sz w:val="18"/>
                <w:szCs w:val="18"/>
              </w:rPr>
              <w:t xml:space="preserve"> G</w:t>
            </w:r>
            <w:r w:rsidR="005007EF">
              <w:rPr>
                <w:sz w:val="18"/>
                <w:szCs w:val="18"/>
              </w:rPr>
              <w:t xml:space="preserve">oogle </w:t>
            </w:r>
            <w:r>
              <w:rPr>
                <w:sz w:val="18"/>
                <w:szCs w:val="18"/>
              </w:rPr>
              <w:t>W</w:t>
            </w:r>
            <w:r w:rsidR="005007EF">
              <w:rPr>
                <w:sz w:val="18"/>
                <w:szCs w:val="18"/>
              </w:rPr>
              <w:t xml:space="preserve">eb </w:t>
            </w:r>
            <w:r>
              <w:rPr>
                <w:sz w:val="18"/>
                <w:szCs w:val="18"/>
              </w:rPr>
              <w:t>T</w:t>
            </w:r>
            <w:r w:rsidR="005007EF">
              <w:rPr>
                <w:sz w:val="18"/>
                <w:szCs w:val="18"/>
              </w:rPr>
              <w:t>oolkit</w:t>
            </w:r>
          </w:p>
          <w:p w:rsidR="004C5966" w:rsidRPr="00B34D5B" w:rsidRDefault="0069658F" w:rsidP="005404A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</w:t>
            </w:r>
            <w:r w:rsidR="009C5D04">
              <w:rPr>
                <w:sz w:val="18"/>
                <w:szCs w:val="18"/>
              </w:rPr>
              <w:t xml:space="preserve"> several utilities</w:t>
            </w:r>
            <w:r w:rsidR="009C5F90">
              <w:rPr>
                <w:sz w:val="18"/>
                <w:szCs w:val="18"/>
              </w:rPr>
              <w:t xml:space="preserve"> involved in importing</w:t>
            </w:r>
            <w:r>
              <w:rPr>
                <w:sz w:val="18"/>
                <w:szCs w:val="18"/>
              </w:rPr>
              <w:t xml:space="preserve"> data from excel files to a database</w:t>
            </w:r>
          </w:p>
          <w:p w:rsidR="00280B3C" w:rsidRPr="00BA12F0" w:rsidRDefault="00280B3C" w:rsidP="00055D4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055D4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Franklin County Emergency Management and Homeland Security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B6695C">
              <w:rPr>
                <w:sz w:val="18"/>
                <w:szCs w:val="18"/>
              </w:rPr>
              <w:t>May</w:t>
            </w:r>
            <w:r w:rsidRPr="00B6695C">
              <w:rPr>
                <w:sz w:val="18"/>
                <w:szCs w:val="18"/>
              </w:rPr>
              <w:t xml:space="preserve"> 2014</w:t>
            </w:r>
            <w:r w:rsidR="000D5C1F" w:rsidRPr="00B6695C">
              <w:rPr>
                <w:sz w:val="18"/>
                <w:szCs w:val="18"/>
              </w:rPr>
              <w:t>-August 2014</w:t>
            </w:r>
          </w:p>
          <w:p w:rsidR="00FC14CD" w:rsidRPr="00B6695C" w:rsidRDefault="000D5C1F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9F5FF8" w:rsidRPr="00B6695C">
              <w:rPr>
                <w:b/>
                <w:bCs/>
                <w:sz w:val="18"/>
                <w:szCs w:val="18"/>
              </w:rPr>
              <w:t>Java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9F5FF8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94216B" w:rsidRDefault="0094216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the work of hundreds of volunteers</w:t>
            </w:r>
          </w:p>
          <w:p w:rsidR="00FC14CD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ED6D68" w:rsidRPr="00ED6D68" w:rsidRDefault="000E489D" w:rsidP="00ED6D6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F32435" w:rsidRPr="0059407D" w:rsidRDefault="009F5FF8" w:rsidP="0059407D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Set up a server to run automated data logging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Additional Experience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="004977BE">
              <w:rPr>
                <w:b/>
                <w:bCs/>
                <w:sz w:val="18"/>
                <w:szCs w:val="18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5B5F5E" w:rsidRPr="00B6695C" w:rsidRDefault="00F6734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BB37E4" w:rsidRPr="00B6695C">
              <w:rPr>
                <w:b/>
                <w:bCs/>
                <w:sz w:val="18"/>
                <w:szCs w:val="18"/>
              </w:rPr>
              <w:t xml:space="preserve"> | PHP</w:t>
            </w:r>
            <w:r w:rsidR="00BB37E4">
              <w:rPr>
                <w:b/>
                <w:bCs/>
                <w:sz w:val="18"/>
                <w:szCs w:val="18"/>
              </w:rPr>
              <w:t xml:space="preserve"> | MySQL</w:t>
            </w:r>
          </w:p>
          <w:p w:rsidR="004946BE" w:rsidRDefault="004946B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completely individually and independently of any coursework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5932B2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Download Page: </w:t>
            </w:r>
            <w:hyperlink r:id="rId6" w:history="1">
              <w:r w:rsidR="00BB37E4" w:rsidRPr="00F561FA">
                <w:rPr>
                  <w:rStyle w:val="Hyperlink"/>
                  <w:sz w:val="18"/>
                  <w:szCs w:val="18"/>
                </w:rPr>
                <w:t>http://cloudscape.site/</w:t>
              </w:r>
            </w:hyperlink>
          </w:p>
          <w:p w:rsidR="005B5F5E" w:rsidRPr="00BA12F0" w:rsidRDefault="005B5F5E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 w:rsidP="0036187B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Fundamentals of Engineering Honors Robotics Competition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Spring 2014</w:t>
            </w:r>
          </w:p>
          <w:p w:rsidR="00FC14CD" w:rsidRPr="00A50527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A50527" w:rsidRPr="00A50527" w:rsidRDefault="00A50527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A50527">
              <w:rPr>
                <w:bCs/>
                <w:sz w:val="18"/>
                <w:szCs w:val="18"/>
              </w:rPr>
              <w:t>Wo</w:t>
            </w:r>
            <w:r>
              <w:rPr>
                <w:bCs/>
                <w:sz w:val="18"/>
                <w:szCs w:val="18"/>
              </w:rPr>
              <w:t>rked on a team of 3 students for a semester long robotics project course</w:t>
            </w:r>
          </w:p>
          <w:p w:rsidR="00FC14CD" w:rsidRPr="00BA12F0" w:rsidRDefault="00FC14CD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 w:rsidP="00C25557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OHI/O</w:t>
            </w:r>
            <w:r w:rsidR="00C25557">
              <w:rPr>
                <w:b/>
                <w:bCs/>
                <w:sz w:val="18"/>
                <w:szCs w:val="18"/>
              </w:rPr>
              <w:t xml:space="preserve"> Hackathon</w:t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0D5C1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October 2014</w:t>
            </w:r>
          </w:p>
          <w:p w:rsidR="009F5FF8" w:rsidRPr="00055D4A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C25557"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9F5FF8" w:rsidRPr="00055D4A" w:rsidRDefault="009F5FF8" w:rsidP="001A633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</w:t>
            </w:r>
            <w:bookmarkStart w:id="0" w:name="_GoBack"/>
            <w:bookmarkEnd w:id="0"/>
            <w:r w:rsidRPr="00055D4A">
              <w:rPr>
                <w:sz w:val="18"/>
                <w:szCs w:val="18"/>
              </w:rPr>
              <w:t>d</w:t>
            </w:r>
          </w:p>
          <w:p w:rsidR="00FC14CD" w:rsidRDefault="009F5FF8" w:rsidP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 w:rsidR="009541AE">
              <w:rPr>
                <w:sz w:val="18"/>
                <w:szCs w:val="18"/>
              </w:rPr>
              <w:t>pp named “</w:t>
            </w:r>
            <w:proofErr w:type="spellStart"/>
            <w:r w:rsidR="009541AE">
              <w:rPr>
                <w:sz w:val="18"/>
                <w:szCs w:val="18"/>
              </w:rPr>
              <w:t>TraffiClock</w:t>
            </w:r>
            <w:proofErr w:type="spellEnd"/>
            <w:r w:rsidR="009541AE"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9541AE">
              <w:rPr>
                <w:sz w:val="18"/>
                <w:szCs w:val="18"/>
              </w:rPr>
              <w:t>larm clock that would adjust its</w:t>
            </w:r>
            <w:r w:rsidRPr="00055D4A">
              <w:rPr>
                <w:sz w:val="18"/>
                <w:szCs w:val="18"/>
              </w:rPr>
              <w:t xml:space="preserve"> alarm based on traffic and weather patterns</w:t>
            </w:r>
          </w:p>
          <w:p w:rsidR="00B34D5B" w:rsidRPr="00BA12F0" w:rsidRDefault="00B34D5B" w:rsidP="00B34D5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Cardinal Health Hackathon</w:t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="00210E47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B6695C">
              <w:rPr>
                <w:sz w:val="18"/>
                <w:szCs w:val="18"/>
              </w:rPr>
              <w:t>April 2014</w:t>
            </w:r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Participated in a 24 hour hackathon</w:t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548EA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D27543" w:rsidRPr="00B6695C">
              <w:rPr>
                <w:b/>
                <w:bCs/>
                <w:sz w:val="18"/>
                <w:szCs w:val="18"/>
              </w:rPr>
              <w:t>JS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PHP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|</w:t>
            </w:r>
            <w:r w:rsidR="00BA12F0" w:rsidRPr="00B6695C">
              <w:rPr>
                <w:b/>
                <w:bCs/>
                <w:sz w:val="18"/>
                <w:szCs w:val="18"/>
              </w:rPr>
              <w:t xml:space="preserve"> </w:t>
            </w:r>
            <w:r w:rsidR="00D27543" w:rsidRPr="00B6695C">
              <w:rPr>
                <w:b/>
                <w:bCs/>
                <w:sz w:val="18"/>
                <w:szCs w:val="18"/>
              </w:rPr>
              <w:t>MySQL</w:t>
            </w:r>
          </w:p>
          <w:p w:rsidR="00FC14CD" w:rsidRPr="00055D4A" w:rsidRDefault="009F5FF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website which allowed patients with similar medical conditions to talk to each other about their conditions</w:t>
            </w:r>
          </w:p>
          <w:p w:rsidR="00BF7913" w:rsidRPr="00BA12F0" w:rsidRDefault="00BF7913" w:rsidP="00BF7913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BF7913" w:rsidRPr="00210E47" w:rsidRDefault="00BF7913" w:rsidP="00BF7913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Programming Language Experience</w:t>
            </w:r>
          </w:p>
          <w:p w:rsidR="00BF7913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Languages</w:t>
            </w:r>
            <w:r w:rsidRPr="00B34D5B">
              <w:rPr>
                <w:sz w:val="18"/>
                <w:szCs w:val="18"/>
              </w:rPr>
              <w:t>: Java, C++, C</w:t>
            </w:r>
            <w:r>
              <w:rPr>
                <w:sz w:val="18"/>
                <w:szCs w:val="18"/>
              </w:rPr>
              <w:t>, .NET</w:t>
            </w:r>
          </w:p>
          <w:p w:rsidR="00BF7913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Familiar Languages: JavaScript, PHP, HTML/CSS, MySQL, BASH, MATLAB</w:t>
            </w:r>
          </w:p>
          <w:p w:rsidR="00BF7913" w:rsidRPr="0003705F" w:rsidRDefault="00BF7913" w:rsidP="00BF7913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CD346B" w:rsidRPr="005B5F5E" w:rsidRDefault="00CD346B" w:rsidP="005B5F5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Activities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FC14CD" w:rsidRPr="00BA12F0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FC14CD" w:rsidRPr="00B6695C" w:rsidRDefault="009F5FF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210E47">
              <w:rPr>
                <w:b/>
                <w:bCs/>
                <w:sz w:val="18"/>
                <w:szCs w:val="18"/>
              </w:rPr>
              <w:t>Professional Development Program</w:t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BA12F0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956B7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69658F" w:rsidRPr="00B6695C">
              <w:rPr>
                <w:rFonts w:cs="Times New Roman"/>
                <w:bCs/>
                <w:sz w:val="18"/>
                <w:szCs w:val="18"/>
              </w:rPr>
              <w:t>Fall 2014-Spring 2015</w:t>
            </w:r>
          </w:p>
          <w:p w:rsidR="00FC14CD" w:rsidRPr="000D5C1F" w:rsidRDefault="009F5FF8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0D5C1F">
              <w:rPr>
                <w:i/>
                <w:iCs/>
                <w:sz w:val="18"/>
                <w:szCs w:val="18"/>
              </w:rPr>
              <w:t>Vice President of Marketing and Web Development</w:t>
            </w:r>
          </w:p>
          <w:p w:rsidR="00FC14CD" w:rsidRPr="00C618FC" w:rsidRDefault="00EF1AA2" w:rsidP="00C618F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Designed flyers, improved and maintained club website, and managed general club affairs</w:t>
            </w: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3705F"/>
    <w:rsid w:val="00055D4A"/>
    <w:rsid w:val="000B0E46"/>
    <w:rsid w:val="000D5C1F"/>
    <w:rsid w:val="000E4323"/>
    <w:rsid w:val="000E489D"/>
    <w:rsid w:val="00113A84"/>
    <w:rsid w:val="00162497"/>
    <w:rsid w:val="001A6339"/>
    <w:rsid w:val="001E26EB"/>
    <w:rsid w:val="00203886"/>
    <w:rsid w:val="0020455B"/>
    <w:rsid w:val="00207939"/>
    <w:rsid w:val="00210E47"/>
    <w:rsid w:val="002356BA"/>
    <w:rsid w:val="00270A60"/>
    <w:rsid w:val="002721F8"/>
    <w:rsid w:val="00272E95"/>
    <w:rsid w:val="00280B3C"/>
    <w:rsid w:val="00314E6A"/>
    <w:rsid w:val="003415E3"/>
    <w:rsid w:val="003548EA"/>
    <w:rsid w:val="0036187B"/>
    <w:rsid w:val="00365954"/>
    <w:rsid w:val="0037175F"/>
    <w:rsid w:val="00375DD5"/>
    <w:rsid w:val="003956B7"/>
    <w:rsid w:val="00412BCA"/>
    <w:rsid w:val="00481BB0"/>
    <w:rsid w:val="004820DA"/>
    <w:rsid w:val="004946BE"/>
    <w:rsid w:val="004977BE"/>
    <w:rsid w:val="004A3E63"/>
    <w:rsid w:val="004B6E9F"/>
    <w:rsid w:val="004C5966"/>
    <w:rsid w:val="004D2FC8"/>
    <w:rsid w:val="005007EF"/>
    <w:rsid w:val="005404A4"/>
    <w:rsid w:val="00560434"/>
    <w:rsid w:val="00574BA6"/>
    <w:rsid w:val="005918A6"/>
    <w:rsid w:val="005932B2"/>
    <w:rsid w:val="0059407D"/>
    <w:rsid w:val="005A2FCF"/>
    <w:rsid w:val="005B129F"/>
    <w:rsid w:val="005B5F5E"/>
    <w:rsid w:val="005D446C"/>
    <w:rsid w:val="005F4153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611DD"/>
    <w:rsid w:val="007C2245"/>
    <w:rsid w:val="00846F17"/>
    <w:rsid w:val="00865CED"/>
    <w:rsid w:val="00867554"/>
    <w:rsid w:val="00871065"/>
    <w:rsid w:val="00873DFF"/>
    <w:rsid w:val="0087775D"/>
    <w:rsid w:val="008D6B89"/>
    <w:rsid w:val="008E1AA4"/>
    <w:rsid w:val="00927B86"/>
    <w:rsid w:val="0094216B"/>
    <w:rsid w:val="00950F46"/>
    <w:rsid w:val="009541AE"/>
    <w:rsid w:val="009A399F"/>
    <w:rsid w:val="009C5D04"/>
    <w:rsid w:val="009C5F90"/>
    <w:rsid w:val="009E1CA0"/>
    <w:rsid w:val="009F5FF8"/>
    <w:rsid w:val="00A3423D"/>
    <w:rsid w:val="00A50527"/>
    <w:rsid w:val="00A7220A"/>
    <w:rsid w:val="00A92143"/>
    <w:rsid w:val="00B13615"/>
    <w:rsid w:val="00B23598"/>
    <w:rsid w:val="00B34D5B"/>
    <w:rsid w:val="00B6695C"/>
    <w:rsid w:val="00B774FA"/>
    <w:rsid w:val="00BA12F0"/>
    <w:rsid w:val="00BB37E4"/>
    <w:rsid w:val="00BF7913"/>
    <w:rsid w:val="00C25557"/>
    <w:rsid w:val="00C30A81"/>
    <w:rsid w:val="00C4000E"/>
    <w:rsid w:val="00C4288C"/>
    <w:rsid w:val="00C618FC"/>
    <w:rsid w:val="00C64460"/>
    <w:rsid w:val="00C935FE"/>
    <w:rsid w:val="00CA6DDB"/>
    <w:rsid w:val="00CB2615"/>
    <w:rsid w:val="00CD346B"/>
    <w:rsid w:val="00CE00B4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81230"/>
    <w:rsid w:val="00EC4456"/>
    <w:rsid w:val="00ED6D68"/>
    <w:rsid w:val="00EF1AA2"/>
    <w:rsid w:val="00F007AA"/>
    <w:rsid w:val="00F32435"/>
    <w:rsid w:val="00F3595D"/>
    <w:rsid w:val="00F67341"/>
    <w:rsid w:val="00FA03C3"/>
    <w:rsid w:val="00FB52B2"/>
    <w:rsid w:val="00F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loudscape.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EAD03-55DA-4F39-A714-01826D97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A5C06121.dotm</Template>
  <TotalTime>9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19</cp:revision>
  <cp:lastPrinted>2014-10-19T06:14:00Z</cp:lastPrinted>
  <dcterms:created xsi:type="dcterms:W3CDTF">2015-09-21T17:10:00Z</dcterms:created>
  <dcterms:modified xsi:type="dcterms:W3CDTF">2015-09-21T17:20:00Z</dcterms:modified>
  <dc:language>en-US</dc:language>
</cp:coreProperties>
</file>