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4CD" w:rsidRDefault="009F5FF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Michael Abbott</w:t>
      </w:r>
    </w:p>
    <w:p w:rsidR="00FC14CD" w:rsidRDefault="009F5FF8">
      <w:pPr>
        <w:jc w:val="center"/>
        <w:rPr>
          <w:sz w:val="20"/>
          <w:szCs w:val="20"/>
        </w:rPr>
      </w:pPr>
      <w:r>
        <w:rPr>
          <w:sz w:val="20"/>
          <w:szCs w:val="20"/>
        </w:rPr>
        <w:t>7280 Black Abbey Ct.     Dublin, OH 43017     C: 614-361-9319     abbott.221@buckeyemail.osu.edu</w:t>
      </w:r>
    </w:p>
    <w:p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8118"/>
        <w:gridCol w:w="2069"/>
      </w:tblGrid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9F5F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Education</w:t>
            </w:r>
          </w:p>
        </w:tc>
      </w:tr>
      <w:tr w:rsidR="00FC14CD" w:rsidTr="00D27543">
        <w:tc>
          <w:tcPr>
            <w:tcW w:w="8118" w:type="dxa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FC14CD">
            <w:pPr>
              <w:tabs>
                <w:tab w:val="left" w:pos="2235"/>
              </w:tabs>
              <w:spacing w:line="276" w:lineRule="auto"/>
              <w:rPr>
                <w:rFonts w:cs="Times New Roman"/>
                <w:b/>
                <w:bCs/>
                <w:sz w:val="10"/>
                <w:szCs w:val="10"/>
              </w:rPr>
            </w:pPr>
          </w:p>
          <w:p w:rsidR="00FC14CD" w:rsidRDefault="009F5FF8">
            <w:pPr>
              <w:tabs>
                <w:tab w:val="left" w:pos="2235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The Ohio State University</w:t>
            </w:r>
          </w:p>
          <w:p w:rsidR="00FC14CD" w:rsidRDefault="009F5FF8">
            <w:pPr>
              <w:tabs>
                <w:tab w:val="left" w:pos="2235"/>
              </w:tabs>
              <w:rPr>
                <w:i/>
                <w:iCs/>
              </w:rPr>
            </w:pPr>
            <w:r>
              <w:rPr>
                <w:i/>
                <w:iCs/>
              </w:rPr>
              <w:t>Bachelor of Science: Computer Science and Engineering</w:t>
            </w:r>
          </w:p>
          <w:p w:rsidR="00FC14CD" w:rsidRDefault="009F5FF8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1"/>
              </w:rPr>
            </w:pPr>
            <w:r>
              <w:rPr>
                <w:sz w:val="21"/>
              </w:rPr>
              <w:t>Honors Program</w:t>
            </w:r>
          </w:p>
          <w:p w:rsidR="00FC14CD" w:rsidRDefault="00FC14CD">
            <w:pPr>
              <w:tabs>
                <w:tab w:val="left" w:pos="2235"/>
              </w:tabs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2069" w:type="dxa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FC14CD">
            <w:pPr>
              <w:tabs>
                <w:tab w:val="left" w:pos="2235"/>
              </w:tabs>
              <w:spacing w:line="276" w:lineRule="auto"/>
              <w:rPr>
                <w:sz w:val="12"/>
                <w:szCs w:val="12"/>
              </w:rPr>
            </w:pPr>
          </w:p>
          <w:p w:rsidR="00FC14CD" w:rsidRDefault="00FC14CD">
            <w:pPr>
              <w:tabs>
                <w:tab w:val="left" w:pos="2235"/>
              </w:tabs>
              <w:spacing w:line="276" w:lineRule="auto"/>
              <w:rPr>
                <w:sz w:val="22"/>
                <w:szCs w:val="22"/>
              </w:rPr>
            </w:pPr>
          </w:p>
          <w:p w:rsidR="00FC14CD" w:rsidRDefault="009F5FF8">
            <w:pPr>
              <w:tabs>
                <w:tab w:val="left" w:pos="223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2017</w:t>
            </w:r>
          </w:p>
          <w:p w:rsidR="00FC14CD" w:rsidRDefault="009F5FF8">
            <w:pPr>
              <w:tabs>
                <w:tab w:val="left" w:pos="223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GPA: 3.336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9F5F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Work Experience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FC14CD">
            <w:pPr>
              <w:tabs>
                <w:tab w:val="left" w:pos="2235"/>
              </w:tabs>
              <w:rPr>
                <w:b/>
                <w:bCs/>
                <w:sz w:val="10"/>
                <w:szCs w:val="10"/>
              </w:rPr>
            </w:pPr>
          </w:p>
          <w:p w:rsidR="00FC14CD" w:rsidRDefault="009F5FF8">
            <w:pPr>
              <w:tabs>
                <w:tab w:val="left" w:pos="2235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Franklin County Emergency Management and Homeland Security              </w:t>
            </w:r>
            <w:r w:rsidR="00D2754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</w:t>
            </w:r>
            <w:r w:rsidR="00D27543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</w:t>
            </w:r>
            <w:r w:rsidRPr="009F5FF8">
              <w:rPr>
                <w:sz w:val="22"/>
                <w:szCs w:val="22"/>
              </w:rPr>
              <w:t>Summer 2014</w:t>
            </w:r>
          </w:p>
          <w:p w:rsidR="00FC14CD" w:rsidRPr="009F5FF8" w:rsidRDefault="009F5FF8">
            <w:pPr>
              <w:tabs>
                <w:tab w:val="left" w:pos="2235"/>
              </w:tabs>
            </w:pPr>
            <w:r>
              <w:rPr>
                <w:i/>
                <w:iCs/>
              </w:rPr>
              <w:t>Assistant to the IT Manager</w:t>
            </w:r>
            <w:r>
              <w:t xml:space="preserve">                                                                                 </w:t>
            </w:r>
            <w:r w:rsidR="00D27543">
              <w:t xml:space="preserve">         </w:t>
            </w:r>
            <w:r>
              <w:t xml:space="preserve"> </w:t>
            </w:r>
            <w:proofErr w:type="spellStart"/>
            <w:r w:rsidRPr="00D27543">
              <w:rPr>
                <w:b/>
                <w:bCs/>
                <w:sz w:val="22"/>
                <w:szCs w:val="22"/>
              </w:rPr>
              <w:t>Java|PHP|MySQL</w:t>
            </w:r>
            <w:proofErr w:type="spellEnd"/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1"/>
              </w:rPr>
            </w:pPr>
            <w:r>
              <w:rPr>
                <w:sz w:val="21"/>
              </w:rPr>
              <w:t>Developed software to monitor water levels throughout central Ohio</w:t>
            </w:r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1"/>
              </w:rPr>
            </w:pPr>
            <w:r>
              <w:rPr>
                <w:sz w:val="21"/>
              </w:rPr>
              <w:t>Developed an application to direct staff through the flood management procedure</w:t>
            </w:r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1"/>
              </w:rPr>
            </w:pPr>
            <w:r>
              <w:rPr>
                <w:sz w:val="21"/>
              </w:rPr>
              <w:t>Set up a server to run automated data logging</w:t>
            </w:r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1"/>
              </w:rPr>
            </w:pPr>
            <w:r>
              <w:rPr>
                <w:sz w:val="21"/>
              </w:rPr>
              <w:t>Worked with a team of interns in an agile environment</w:t>
            </w:r>
          </w:p>
          <w:p w:rsidR="00FC14CD" w:rsidRDefault="00FC14CD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  <w:p w:rsidR="00FC14CD" w:rsidRPr="009F5FF8" w:rsidRDefault="009F5FF8">
            <w:pPr>
              <w:tabs>
                <w:tab w:val="left" w:pos="2235"/>
              </w:tabs>
            </w:pPr>
            <w:proofErr w:type="spellStart"/>
            <w:r>
              <w:rPr>
                <w:b/>
                <w:bCs/>
              </w:rPr>
              <w:t>Zoombezi</w:t>
            </w:r>
            <w:proofErr w:type="spellEnd"/>
            <w:r>
              <w:rPr>
                <w:b/>
                <w:bCs/>
              </w:rPr>
              <w:t xml:space="preserve"> Bay</w:t>
            </w:r>
            <w:r>
              <w:t xml:space="preserve">                                                                                                      </w:t>
            </w:r>
            <w:r w:rsidR="00D27543">
              <w:t xml:space="preserve"> </w:t>
            </w:r>
            <w:bookmarkStart w:id="0" w:name="_GoBack"/>
            <w:bookmarkEnd w:id="0"/>
            <w:r>
              <w:t xml:space="preserve">  </w:t>
            </w:r>
            <w:r w:rsidR="00D27543">
              <w:t xml:space="preserve">  </w:t>
            </w:r>
            <w:r>
              <w:t xml:space="preserve">    </w:t>
            </w:r>
            <w:r w:rsidRPr="00D27543">
              <w:rPr>
                <w:sz w:val="22"/>
                <w:szCs w:val="22"/>
              </w:rPr>
              <w:t>Summer 2012-2014</w:t>
            </w:r>
          </w:p>
          <w:p w:rsidR="00FC14CD" w:rsidRPr="009F5FF8" w:rsidRDefault="009F5FF8">
            <w:pPr>
              <w:tabs>
                <w:tab w:val="left" w:pos="2235"/>
              </w:tabs>
            </w:pPr>
            <w:r>
              <w:rPr>
                <w:i/>
                <w:iCs/>
              </w:rPr>
              <w:t>Lifeguard</w:t>
            </w:r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1"/>
              </w:rPr>
            </w:pPr>
            <w:r>
              <w:rPr>
                <w:sz w:val="21"/>
              </w:rPr>
              <w:t>Responsibilities included enforcement of rules, safety of guests, and maintenance of park appearance</w:t>
            </w:r>
          </w:p>
          <w:p w:rsidR="00FC14CD" w:rsidRDefault="00FC14CD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9F5F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Additional Experience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FC14CD">
            <w:pPr>
              <w:tabs>
                <w:tab w:val="left" w:pos="2235"/>
              </w:tabs>
              <w:rPr>
                <w:b/>
                <w:bCs/>
                <w:sz w:val="10"/>
                <w:szCs w:val="10"/>
              </w:rPr>
            </w:pPr>
          </w:p>
          <w:p w:rsidR="00FC14CD" w:rsidRDefault="009F5FF8">
            <w:pPr>
              <w:tabs>
                <w:tab w:val="left" w:pos="2235"/>
              </w:tabs>
              <w:rPr>
                <w:b/>
                <w:bCs/>
              </w:rPr>
            </w:pPr>
            <w:r>
              <w:rPr>
                <w:b/>
                <w:bCs/>
              </w:rPr>
              <w:t>Programming Language Experience</w:t>
            </w:r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1"/>
              </w:rPr>
            </w:pPr>
            <w:r>
              <w:rPr>
                <w:sz w:val="21"/>
              </w:rPr>
              <w:t>Proficient: Java, C++, C</w:t>
            </w:r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1"/>
              </w:rPr>
            </w:pPr>
            <w:r>
              <w:rPr>
                <w:sz w:val="21"/>
              </w:rPr>
              <w:t xml:space="preserve">Moderate: PHP, HTML/CSS, </w:t>
            </w:r>
            <w:proofErr w:type="spellStart"/>
            <w:r>
              <w:rPr>
                <w:sz w:val="21"/>
              </w:rPr>
              <w:t>Javascript</w:t>
            </w:r>
            <w:proofErr w:type="spellEnd"/>
            <w:r>
              <w:rPr>
                <w:sz w:val="21"/>
              </w:rPr>
              <w:t>, BASH</w:t>
            </w:r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1"/>
              </w:rPr>
            </w:pPr>
            <w:r>
              <w:rPr>
                <w:sz w:val="21"/>
              </w:rPr>
              <w:t>Familiar: MySQL, MATLAB</w:t>
            </w:r>
          </w:p>
          <w:p w:rsidR="00FC14CD" w:rsidRDefault="00FC14CD">
            <w:pPr>
              <w:tabs>
                <w:tab w:val="left" w:pos="2235"/>
              </w:tabs>
              <w:rPr>
                <w:b/>
                <w:bCs/>
                <w:sz w:val="10"/>
                <w:szCs w:val="10"/>
              </w:rPr>
            </w:pPr>
          </w:p>
          <w:p w:rsidR="00FC14CD" w:rsidRDefault="009F5FF8">
            <w:pPr>
              <w:tabs>
                <w:tab w:val="left" w:pos="2235"/>
              </w:tabs>
              <w:rPr>
                <w:b/>
                <w:bCs/>
              </w:rPr>
            </w:pPr>
            <w:r>
              <w:rPr>
                <w:b/>
                <w:bCs/>
              </w:rPr>
              <w:t>Fundamentals of Engineering Honors Robotics Competition</w:t>
            </w:r>
            <w:r w:rsidRPr="009F5FF8">
              <w:t xml:space="preserve">             </w:t>
            </w:r>
            <w:r w:rsidR="00D27543">
              <w:t xml:space="preserve"> </w:t>
            </w:r>
            <w:r w:rsidRPr="009F5FF8">
              <w:t xml:space="preserve">             </w:t>
            </w:r>
            <w:r w:rsidR="00D27543">
              <w:t xml:space="preserve"> </w:t>
            </w:r>
            <w:r w:rsidRPr="009F5FF8">
              <w:t xml:space="preserve"> </w:t>
            </w:r>
            <w:r w:rsidR="00D27543">
              <w:t xml:space="preserve">  </w:t>
            </w:r>
            <w:r w:rsidRPr="009F5FF8">
              <w:t xml:space="preserve">   </w:t>
            </w:r>
            <w:r w:rsidRPr="00D27543">
              <w:rPr>
                <w:sz w:val="22"/>
                <w:szCs w:val="22"/>
              </w:rPr>
              <w:t>Spring 2014</w:t>
            </w:r>
          </w:p>
          <w:p w:rsidR="00FC14CD" w:rsidRPr="009F5FF8" w:rsidRDefault="009F5FF8">
            <w:pPr>
              <w:tabs>
                <w:tab w:val="left" w:pos="2235"/>
              </w:tabs>
            </w:pPr>
            <w:r>
              <w:rPr>
                <w:i/>
                <w:iCs/>
              </w:rPr>
              <w:t>Lead Programmer</w:t>
            </w:r>
            <w:r>
              <w:t xml:space="preserve">                                                                                       </w:t>
            </w:r>
            <w:r w:rsidR="00D27543">
              <w:t xml:space="preserve"> </w:t>
            </w:r>
            <w:r>
              <w:t xml:space="preserve">           </w:t>
            </w:r>
            <w:r w:rsidR="00D27543">
              <w:t xml:space="preserve">   </w:t>
            </w:r>
            <w:r>
              <w:t xml:space="preserve">     </w:t>
            </w:r>
            <w:r w:rsidRPr="00D27543">
              <w:rPr>
                <w:b/>
                <w:bCs/>
                <w:sz w:val="22"/>
                <w:szCs w:val="22"/>
              </w:rPr>
              <w:t>C|C++</w:t>
            </w:r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1"/>
              </w:rPr>
            </w:pPr>
            <w:r>
              <w:rPr>
                <w:sz w:val="21"/>
              </w:rPr>
              <w:t>Developed software which allowed a robot to run the operations of a factory</w:t>
            </w:r>
          </w:p>
          <w:p w:rsidR="00FC14CD" w:rsidRDefault="00FC14CD">
            <w:pPr>
              <w:tabs>
                <w:tab w:val="left" w:pos="2235"/>
              </w:tabs>
              <w:rPr>
                <w:sz w:val="12"/>
                <w:szCs w:val="12"/>
              </w:rPr>
            </w:pPr>
          </w:p>
          <w:p w:rsidR="00FC14CD" w:rsidRDefault="009F5FF8">
            <w:pPr>
              <w:tabs>
                <w:tab w:val="left" w:pos="2235"/>
              </w:tabs>
              <w:rPr>
                <w:b/>
                <w:bCs/>
              </w:rPr>
            </w:pPr>
            <w:r>
              <w:rPr>
                <w:b/>
                <w:bCs/>
              </w:rPr>
              <w:t>Hack OHI/O</w:t>
            </w:r>
            <w:r w:rsidRPr="009F5FF8">
              <w:t xml:space="preserve">                       </w:t>
            </w:r>
            <w:r>
              <w:t xml:space="preserve">                                                            </w:t>
            </w:r>
            <w:r w:rsidR="00D27543">
              <w:t xml:space="preserve"> </w:t>
            </w:r>
            <w:r>
              <w:t xml:space="preserve">              </w:t>
            </w:r>
            <w:r w:rsidR="00D27543">
              <w:t xml:space="preserve">  </w:t>
            </w:r>
            <w:r>
              <w:t xml:space="preserve">       </w:t>
            </w:r>
            <w:r w:rsidR="00D27543">
              <w:t xml:space="preserve"> </w:t>
            </w:r>
            <w:r>
              <w:t xml:space="preserve">      </w:t>
            </w:r>
            <w:r w:rsidRPr="00D27543">
              <w:rPr>
                <w:sz w:val="22"/>
                <w:szCs w:val="22"/>
              </w:rPr>
              <w:t>October 2014</w:t>
            </w:r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1"/>
              </w:rPr>
            </w:pPr>
            <w:r>
              <w:rPr>
                <w:sz w:val="21"/>
              </w:rPr>
              <w:t xml:space="preserve">Participated in a 36 hour hackathon                                                    </w:t>
            </w:r>
            <w:r w:rsidR="00D27543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                      </w:t>
            </w:r>
            <w:r w:rsidR="00D27543">
              <w:rPr>
                <w:sz w:val="21"/>
              </w:rPr>
              <w:t xml:space="preserve">   </w:t>
            </w:r>
            <w:r>
              <w:rPr>
                <w:sz w:val="21"/>
              </w:rPr>
              <w:t xml:space="preserve">       </w:t>
            </w:r>
            <w:r w:rsidRPr="00D27543">
              <w:rPr>
                <w:b/>
                <w:bCs/>
                <w:sz w:val="22"/>
                <w:szCs w:val="22"/>
              </w:rPr>
              <w:t>Java</w:t>
            </w:r>
          </w:p>
          <w:p w:rsidR="009F5FF8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1"/>
              </w:rPr>
            </w:pPr>
            <w:r>
              <w:rPr>
                <w:sz w:val="21"/>
              </w:rPr>
              <w:t>Placed in the top 10 out of 60 teams</w:t>
            </w:r>
          </w:p>
          <w:p w:rsidR="009F5FF8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1"/>
              </w:rPr>
            </w:pPr>
            <w:r>
              <w:rPr>
                <w:sz w:val="21"/>
              </w:rPr>
              <w:t>Won the Best Demo award</w:t>
            </w:r>
          </w:p>
          <w:p w:rsidR="00FC14CD" w:rsidRPr="009F5FF8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1"/>
              </w:rPr>
            </w:pPr>
            <w:r w:rsidRPr="009F5FF8">
              <w:rPr>
                <w:sz w:val="21"/>
              </w:rPr>
              <w:t>Programmed an Android app named “</w:t>
            </w:r>
            <w:proofErr w:type="spellStart"/>
            <w:r w:rsidRPr="009F5FF8">
              <w:rPr>
                <w:sz w:val="21"/>
              </w:rPr>
              <w:t>TraffiClock</w:t>
            </w:r>
            <w:proofErr w:type="spellEnd"/>
            <w:r w:rsidRPr="009F5FF8">
              <w:rPr>
                <w:sz w:val="21"/>
              </w:rPr>
              <w:t>” which was a smart a</w:t>
            </w:r>
            <w:r w:rsidR="00D27543">
              <w:rPr>
                <w:sz w:val="21"/>
              </w:rPr>
              <w:t>larm clock that would adjust an</w:t>
            </w:r>
            <w:r w:rsidRPr="009F5FF8">
              <w:rPr>
                <w:sz w:val="21"/>
              </w:rPr>
              <w:t xml:space="preserve"> alarm to an earlier time based on traffic and weather patterns</w:t>
            </w:r>
          </w:p>
          <w:p w:rsidR="00FC14CD" w:rsidRDefault="009F5FF8">
            <w:pPr>
              <w:tabs>
                <w:tab w:val="left" w:pos="2235"/>
              </w:tabs>
              <w:rPr>
                <w:b/>
                <w:bCs/>
              </w:rPr>
            </w:pPr>
            <w:r>
              <w:rPr>
                <w:b/>
                <w:bCs/>
              </w:rPr>
              <w:t>Cardinal Health Hackathon</w:t>
            </w:r>
            <w:r w:rsidR="00D27543" w:rsidRPr="00D27543">
              <w:t xml:space="preserve">                                                 </w:t>
            </w:r>
            <w:r w:rsidR="00D27543">
              <w:t xml:space="preserve">                                </w:t>
            </w:r>
            <w:r w:rsidR="00D27543" w:rsidRPr="00D27543">
              <w:t xml:space="preserve">     </w:t>
            </w:r>
            <w:r w:rsidR="00D27543">
              <w:t xml:space="preserve">  </w:t>
            </w:r>
            <w:r w:rsidR="00D27543" w:rsidRPr="00D27543">
              <w:rPr>
                <w:sz w:val="22"/>
                <w:szCs w:val="22"/>
              </w:rPr>
              <w:t>April 2014</w:t>
            </w:r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1"/>
              </w:rPr>
            </w:pPr>
            <w:r>
              <w:rPr>
                <w:sz w:val="21"/>
              </w:rPr>
              <w:t>Participated in a 24 hour hackathon</w:t>
            </w:r>
            <w:r w:rsidR="00D27543">
              <w:rPr>
                <w:sz w:val="21"/>
              </w:rPr>
              <w:t xml:space="preserve">                                                                                     </w:t>
            </w:r>
            <w:proofErr w:type="spellStart"/>
            <w:r w:rsidR="00D27543" w:rsidRPr="00D27543">
              <w:rPr>
                <w:b/>
                <w:bCs/>
                <w:sz w:val="22"/>
                <w:szCs w:val="22"/>
              </w:rPr>
              <w:t>JS|PHP|MySQL</w:t>
            </w:r>
            <w:proofErr w:type="spellEnd"/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1"/>
              </w:rPr>
            </w:pPr>
            <w:r>
              <w:rPr>
                <w:sz w:val="21"/>
              </w:rPr>
              <w:t>Programmed a website which allowed patients with similar medical conditions to talk to each other about their conditions</w:t>
            </w:r>
          </w:p>
          <w:p w:rsidR="00FC14CD" w:rsidRDefault="00FC14CD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9F5F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Activities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FC14CD" w:rsidRDefault="00FC14CD">
            <w:pPr>
              <w:tabs>
                <w:tab w:val="left" w:pos="2235"/>
              </w:tabs>
              <w:rPr>
                <w:b/>
                <w:bCs/>
                <w:sz w:val="10"/>
                <w:szCs w:val="10"/>
              </w:rPr>
            </w:pPr>
          </w:p>
          <w:p w:rsidR="00FC14CD" w:rsidRDefault="009F5FF8">
            <w:pPr>
              <w:tabs>
                <w:tab w:val="left" w:pos="2235"/>
              </w:tabs>
              <w:rPr>
                <w:b/>
                <w:bCs/>
              </w:rPr>
            </w:pPr>
            <w:r>
              <w:rPr>
                <w:b/>
                <w:bCs/>
              </w:rPr>
              <w:t>Professional Development Program</w:t>
            </w:r>
          </w:p>
          <w:p w:rsidR="00FC14CD" w:rsidRDefault="009F5FF8">
            <w:pPr>
              <w:tabs>
                <w:tab w:val="left" w:pos="2235"/>
              </w:tabs>
              <w:rPr>
                <w:i/>
                <w:iCs/>
              </w:rPr>
            </w:pPr>
            <w:r>
              <w:rPr>
                <w:i/>
                <w:iCs/>
              </w:rPr>
              <w:t>Vice President of Marketing and Web Development</w:t>
            </w:r>
          </w:p>
          <w:p w:rsidR="00FC14CD" w:rsidRDefault="009F5FF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flyers to distribute at student organization fairs</w:t>
            </w:r>
          </w:p>
          <w:p w:rsidR="00FC14CD" w:rsidRDefault="009F5FF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Performed website maintenance</w:t>
            </w:r>
          </w:p>
          <w:p w:rsidR="00FC14CD" w:rsidRDefault="009F5FF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general club affairs</w:t>
            </w:r>
          </w:p>
        </w:tc>
      </w:tr>
    </w:tbl>
    <w:p w:rsidR="00FC14CD" w:rsidRDefault="00FC14CD">
      <w:pPr>
        <w:tabs>
          <w:tab w:val="left" w:pos="2235"/>
        </w:tabs>
      </w:pPr>
    </w:p>
    <w:sectPr w:rsidR="00FC14C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E807AFA"/>
    <w:multiLevelType w:val="multilevel"/>
    <w:tmpl w:val="3D8453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38A40A2"/>
    <w:multiLevelType w:val="multilevel"/>
    <w:tmpl w:val="85E66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9410A8C"/>
    <w:multiLevelType w:val="multilevel"/>
    <w:tmpl w:val="9510FD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CD"/>
    <w:rsid w:val="009F5FF8"/>
    <w:rsid w:val="00D27543"/>
    <w:rsid w:val="00FC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07C0A-3BFE-4977-AD91-67DF4B4C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B3E69348.dotm</Template>
  <TotalTime>1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 robert</cp:lastModifiedBy>
  <cp:revision>2</cp:revision>
  <cp:lastPrinted>2014-10-19T06:14:00Z</cp:lastPrinted>
  <dcterms:created xsi:type="dcterms:W3CDTF">2014-10-20T15:57:00Z</dcterms:created>
  <dcterms:modified xsi:type="dcterms:W3CDTF">2014-10-20T15:57:00Z</dcterms:modified>
  <dc:language>en-US</dc:language>
</cp:coreProperties>
</file>