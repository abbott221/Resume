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4CD" w:rsidRPr="00FA03C3" w:rsidRDefault="009F5FF8">
      <w:pPr>
        <w:jc w:val="center"/>
        <w:rPr>
          <w:b/>
          <w:bCs/>
          <w:sz w:val="32"/>
          <w:szCs w:val="32"/>
        </w:rPr>
      </w:pPr>
      <w:r w:rsidRPr="00FA03C3">
        <w:rPr>
          <w:b/>
          <w:bCs/>
          <w:sz w:val="32"/>
          <w:szCs w:val="32"/>
        </w:rPr>
        <w:t>Michael Abbott</w:t>
      </w:r>
    </w:p>
    <w:p w:rsidR="00FC14CD" w:rsidRPr="00FA03C3" w:rsidRDefault="009F5FF8">
      <w:pPr>
        <w:jc w:val="center"/>
        <w:rPr>
          <w:sz w:val="18"/>
          <w:szCs w:val="18"/>
        </w:rPr>
      </w:pPr>
      <w:r w:rsidRPr="00FA03C3">
        <w:rPr>
          <w:sz w:val="18"/>
          <w:szCs w:val="18"/>
        </w:rPr>
        <w:t>7280 Black Abbey Ct.     Dublin, OH 43017     C: 614-361-</w:t>
      </w:r>
      <w:r w:rsidR="00950F46">
        <w:rPr>
          <w:sz w:val="18"/>
          <w:szCs w:val="18"/>
        </w:rPr>
        <w:t>9319     abbott.221@</w:t>
      </w:r>
      <w:r w:rsidRPr="00FA03C3">
        <w:rPr>
          <w:sz w:val="18"/>
          <w:szCs w:val="18"/>
        </w:rPr>
        <w:t>osu.edu</w:t>
      </w:r>
    </w:p>
    <w:p w:rsidR="00FC14CD" w:rsidRDefault="00FC14CD">
      <w:pPr>
        <w:jc w:val="center"/>
        <w:rPr>
          <w:sz w:val="16"/>
          <w:szCs w:val="16"/>
        </w:rPr>
      </w:pPr>
    </w:p>
    <w:tbl>
      <w:tblPr>
        <w:tblW w:w="0" w:type="auto"/>
        <w:tblBorders>
          <w:top w:val="single" w:sz="12" w:space="0" w:color="000001"/>
          <w:left w:val="nil"/>
          <w:bottom w:val="single" w:sz="12" w:space="0" w:color="000001"/>
          <w:right w:val="nil"/>
          <w:insideH w:val="single" w:sz="12" w:space="0" w:color="000001"/>
          <w:insideV w:val="nil"/>
        </w:tblBorders>
        <w:tblLook w:val="04A0" w:firstRow="1" w:lastRow="0" w:firstColumn="1" w:lastColumn="0" w:noHBand="0" w:noVBand="1"/>
      </w:tblPr>
      <w:tblGrid>
        <w:gridCol w:w="4333"/>
        <w:gridCol w:w="5639"/>
      </w:tblGrid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9F5FF8">
            <w:pPr>
              <w:rPr>
                <w:b/>
                <w:bCs/>
              </w:rPr>
            </w:pPr>
            <w:r w:rsidRPr="00BA12F0">
              <w:rPr>
                <w:b/>
                <w:bCs/>
              </w:rPr>
              <w:t>Education</w:t>
            </w:r>
          </w:p>
        </w:tc>
      </w:tr>
      <w:tr w:rsidR="003415E3" w:rsidTr="00567802">
        <w:trPr>
          <w:trHeight w:val="717"/>
        </w:trPr>
        <w:tc>
          <w:tcPr>
            <w:tcW w:w="4428" w:type="dxa"/>
            <w:tcBorders>
              <w:top w:val="single" w:sz="12" w:space="0" w:color="000001"/>
              <w:left w:val="nil"/>
              <w:bottom w:val="single" w:sz="12" w:space="0" w:color="000001"/>
            </w:tcBorders>
            <w:shd w:val="clear" w:color="auto" w:fill="auto"/>
          </w:tcPr>
          <w:p w:rsidR="003415E3" w:rsidRPr="00BA12F0" w:rsidRDefault="003415E3">
            <w:pPr>
              <w:tabs>
                <w:tab w:val="left" w:pos="2235"/>
              </w:tabs>
              <w:spacing w:line="276" w:lineRule="auto"/>
              <w:rPr>
                <w:rFonts w:cs="Times New Roman"/>
                <w:bCs/>
                <w:sz w:val="6"/>
                <w:szCs w:val="6"/>
              </w:rPr>
            </w:pPr>
          </w:p>
          <w:p w:rsidR="003415E3" w:rsidRPr="000F7B65" w:rsidRDefault="003415E3">
            <w:pPr>
              <w:tabs>
                <w:tab w:val="left" w:pos="2235"/>
              </w:tabs>
              <w:rPr>
                <w:rFonts w:cs="Times New Roman"/>
                <w:b/>
                <w:bCs/>
                <w:sz w:val="20"/>
                <w:szCs w:val="20"/>
              </w:rPr>
            </w:pPr>
            <w:r w:rsidRPr="000F7B65">
              <w:rPr>
                <w:rFonts w:cs="Times New Roman"/>
                <w:b/>
                <w:bCs/>
                <w:sz w:val="20"/>
                <w:szCs w:val="20"/>
              </w:rPr>
              <w:t>The Ohio State University</w:t>
            </w:r>
          </w:p>
          <w:p w:rsidR="003415E3" w:rsidRPr="00280B3C" w:rsidRDefault="003415E3">
            <w:pPr>
              <w:tabs>
                <w:tab w:val="left" w:pos="2235"/>
              </w:tabs>
              <w:rPr>
                <w:i/>
                <w:iCs/>
                <w:sz w:val="18"/>
                <w:szCs w:val="18"/>
              </w:rPr>
            </w:pPr>
            <w:r w:rsidRPr="00280B3C">
              <w:rPr>
                <w:i/>
                <w:iCs/>
                <w:sz w:val="18"/>
                <w:szCs w:val="18"/>
              </w:rPr>
              <w:t>Bachelor of Science: Computer Science and Engineering</w:t>
            </w:r>
          </w:p>
          <w:p w:rsidR="009E1CA0" w:rsidRPr="00567802" w:rsidRDefault="003415E3" w:rsidP="00567802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280B3C">
              <w:rPr>
                <w:sz w:val="18"/>
                <w:szCs w:val="18"/>
              </w:rPr>
              <w:t>Honors</w:t>
            </w:r>
            <w:r>
              <w:rPr>
                <w:sz w:val="18"/>
                <w:szCs w:val="18"/>
              </w:rPr>
              <w:t xml:space="preserve"> Engineering</w:t>
            </w:r>
            <w:r w:rsidRPr="00280B3C">
              <w:rPr>
                <w:sz w:val="18"/>
                <w:szCs w:val="18"/>
              </w:rPr>
              <w:t xml:space="preserve"> Program</w:t>
            </w:r>
          </w:p>
        </w:tc>
        <w:tc>
          <w:tcPr>
            <w:tcW w:w="5759" w:type="dxa"/>
            <w:tcBorders>
              <w:top w:val="single" w:sz="12" w:space="0" w:color="000001"/>
              <w:left w:val="nil"/>
              <w:bottom w:val="single" w:sz="12" w:space="0" w:color="000001"/>
            </w:tcBorders>
            <w:shd w:val="clear" w:color="auto" w:fill="auto"/>
          </w:tcPr>
          <w:p w:rsidR="003415E3" w:rsidRPr="000F7B65" w:rsidRDefault="003415E3" w:rsidP="003415E3">
            <w:pPr>
              <w:tabs>
                <w:tab w:val="left" w:pos="2235"/>
              </w:tabs>
              <w:rPr>
                <w:sz w:val="10"/>
                <w:szCs w:val="10"/>
              </w:rPr>
            </w:pPr>
          </w:p>
          <w:p w:rsidR="009E1CA0" w:rsidRDefault="00C935FE" w:rsidP="000F7B65">
            <w:pPr>
              <w:tabs>
                <w:tab w:val="left" w:pos="2235"/>
              </w:tabs>
              <w:rPr>
                <w:rFonts w:cs="Times New Roman"/>
                <w:bCs/>
                <w:sz w:val="18"/>
                <w:szCs w:val="18"/>
              </w:rPr>
            </w:pPr>
            <w:r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="006C358E"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="009E1CA0" w:rsidRPr="00280B3C">
              <w:rPr>
                <w:rFonts w:cs="Times New Roman"/>
                <w:bCs/>
                <w:sz w:val="18"/>
                <w:szCs w:val="18"/>
              </w:rPr>
              <w:t>Expected 2017</w:t>
            </w:r>
          </w:p>
          <w:p w:rsidR="009E1CA0" w:rsidRPr="00375DD5" w:rsidRDefault="00C935FE" w:rsidP="000F7B65">
            <w:pPr>
              <w:tabs>
                <w:tab w:val="left" w:pos="2235"/>
              </w:tabs>
              <w:rPr>
                <w:rFonts w:cs="Times New Roman"/>
                <w:b/>
                <w:bCs/>
                <w:sz w:val="18"/>
                <w:szCs w:val="18"/>
              </w:rPr>
            </w:pPr>
            <w:r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="006C358E"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="005D446C" w:rsidRPr="00375DD5">
              <w:rPr>
                <w:rFonts w:cs="Times New Roman"/>
                <w:b/>
                <w:bCs/>
                <w:sz w:val="18"/>
                <w:szCs w:val="18"/>
              </w:rPr>
              <w:t>GPA: 3.42</w:t>
            </w:r>
            <w:r w:rsidR="009E1CA0" w:rsidRPr="00375DD5">
              <w:rPr>
                <w:rFonts w:cs="Times New Roman"/>
                <w:b/>
                <w:bCs/>
                <w:sz w:val="18"/>
                <w:szCs w:val="18"/>
              </w:rPr>
              <w:t>6</w:t>
            </w:r>
          </w:p>
          <w:p w:rsidR="003415E3" w:rsidRPr="00567802" w:rsidRDefault="003415E3" w:rsidP="000F7B65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280B3C">
              <w:rPr>
                <w:sz w:val="18"/>
                <w:szCs w:val="18"/>
              </w:rPr>
              <w:t>Dean’s</w:t>
            </w:r>
            <w:bookmarkStart w:id="0" w:name="_GoBack"/>
            <w:bookmarkEnd w:id="0"/>
            <w:r w:rsidRPr="00280B3C">
              <w:rPr>
                <w:sz w:val="18"/>
                <w:szCs w:val="18"/>
              </w:rPr>
              <w:t xml:space="preserve"> List Member</w:t>
            </w: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9F5FF8">
            <w:pPr>
              <w:rPr>
                <w:b/>
                <w:bCs/>
              </w:rPr>
            </w:pPr>
            <w:r w:rsidRPr="00BA12F0">
              <w:rPr>
                <w:b/>
                <w:bCs/>
              </w:rPr>
              <w:t>Work Experience</w:t>
            </w: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567802" w:rsidRPr="00567802" w:rsidRDefault="00567802" w:rsidP="00355C94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355C94" w:rsidRPr="00210E47" w:rsidRDefault="00355C94" w:rsidP="00355C94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0F7B65">
              <w:rPr>
                <w:b/>
                <w:bCs/>
                <w:sz w:val="20"/>
                <w:szCs w:val="20"/>
              </w:rPr>
              <w:t>Programming Language Experienc</w:t>
            </w:r>
            <w:r w:rsidRPr="00210E47">
              <w:rPr>
                <w:b/>
                <w:bCs/>
                <w:sz w:val="18"/>
                <w:szCs w:val="18"/>
              </w:rPr>
              <w:t>e</w:t>
            </w:r>
          </w:p>
          <w:p w:rsidR="00355C94" w:rsidRDefault="00355C94" w:rsidP="00355C94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Proficient Languages</w:t>
            </w:r>
            <w:r w:rsidRPr="00B34D5B">
              <w:rPr>
                <w:sz w:val="18"/>
                <w:szCs w:val="18"/>
              </w:rPr>
              <w:t>: Java</w:t>
            </w:r>
            <w:r>
              <w:rPr>
                <w:sz w:val="18"/>
                <w:szCs w:val="18"/>
              </w:rPr>
              <w:t xml:space="preserve"> (6 years), C/C++ (2 years), VB.NET/VBA (1 year)</w:t>
            </w:r>
          </w:p>
          <w:p w:rsidR="00355C94" w:rsidRDefault="00355C94" w:rsidP="00355C94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Familiar Languages: JavaScript, PHP, HTML/CSS, MySQL, BASH, MATLAB</w:t>
            </w:r>
          </w:p>
          <w:p w:rsidR="00355C94" w:rsidRPr="0003705F" w:rsidRDefault="00355C94" w:rsidP="00355C94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Frameworks, APIs, Libraries, Software: GWT, GIN, Swing, </w:t>
            </w:r>
            <w:proofErr w:type="spellStart"/>
            <w:r>
              <w:rPr>
                <w:sz w:val="18"/>
                <w:szCs w:val="18"/>
              </w:rPr>
              <w:t>LibGDX</w:t>
            </w:r>
            <w:proofErr w:type="spellEnd"/>
            <w:r>
              <w:rPr>
                <w:sz w:val="18"/>
                <w:szCs w:val="18"/>
              </w:rPr>
              <w:t xml:space="preserve">, Apache Commons, .NET, Ubuntu, </w:t>
            </w:r>
            <w:proofErr w:type="spellStart"/>
            <w:r>
              <w:rPr>
                <w:sz w:val="18"/>
                <w:szCs w:val="18"/>
              </w:rPr>
              <w:t>RedHat</w:t>
            </w:r>
            <w:proofErr w:type="spellEnd"/>
            <w:r>
              <w:rPr>
                <w:sz w:val="18"/>
                <w:szCs w:val="18"/>
              </w:rPr>
              <w:t>, Excel</w:t>
            </w:r>
          </w:p>
          <w:p w:rsidR="002721F8" w:rsidRPr="002721F8" w:rsidRDefault="002721F8" w:rsidP="002721F8">
            <w:pPr>
              <w:tabs>
                <w:tab w:val="left" w:pos="2235"/>
              </w:tabs>
              <w:rPr>
                <w:b/>
                <w:bCs/>
                <w:sz w:val="6"/>
                <w:szCs w:val="6"/>
              </w:rPr>
            </w:pPr>
          </w:p>
          <w:p w:rsidR="002721F8" w:rsidRPr="00B6695C" w:rsidRDefault="002721F8" w:rsidP="002721F8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0F7B65">
              <w:rPr>
                <w:b/>
                <w:bCs/>
                <w:sz w:val="20"/>
                <w:szCs w:val="20"/>
              </w:rPr>
              <w:t>The Ohio State University</w:t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August 2015-Current</w:t>
            </w:r>
          </w:p>
          <w:p w:rsidR="002721F8" w:rsidRPr="00B6695C" w:rsidRDefault="002721F8" w:rsidP="002721F8">
            <w:p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Teaching Assistant</w:t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6695C">
              <w:rPr>
                <w:b/>
                <w:bCs/>
                <w:sz w:val="18"/>
                <w:szCs w:val="18"/>
              </w:rPr>
              <w:t>Java</w:t>
            </w:r>
          </w:p>
          <w:p w:rsidR="00FC14CD" w:rsidRPr="002721F8" w:rsidRDefault="002721F8" w:rsidP="00CE00B4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Responsibiliti</w:t>
            </w:r>
            <w:r w:rsidR="00A8535B">
              <w:rPr>
                <w:sz w:val="18"/>
                <w:szCs w:val="18"/>
              </w:rPr>
              <w:t>es include grading,</w:t>
            </w:r>
            <w:r>
              <w:rPr>
                <w:sz w:val="18"/>
                <w:szCs w:val="18"/>
              </w:rPr>
              <w:t xml:space="preserve"> assisting with lab</w:t>
            </w:r>
            <w:r w:rsidR="00A8535B">
              <w:rPr>
                <w:sz w:val="18"/>
                <w:szCs w:val="18"/>
              </w:rPr>
              <w:t>, and answering questions</w:t>
            </w:r>
          </w:p>
          <w:p w:rsidR="002721F8" w:rsidRPr="00BA12F0" w:rsidRDefault="002721F8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055D4A" w:rsidRPr="00B6695C" w:rsidRDefault="00B34D5B" w:rsidP="00055D4A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0F7B65">
              <w:rPr>
                <w:b/>
                <w:bCs/>
                <w:sz w:val="20"/>
                <w:szCs w:val="20"/>
              </w:rPr>
              <w:t>Siemens PLM Software</w:t>
            </w:r>
            <w:r w:rsidR="00280B3C" w:rsidRPr="00210E47">
              <w:rPr>
                <w:bCs/>
                <w:sz w:val="18"/>
                <w:szCs w:val="18"/>
              </w:rPr>
              <w:tab/>
            </w:r>
            <w:r w:rsidR="00280B3C" w:rsidRPr="00210E47">
              <w:rPr>
                <w:bCs/>
                <w:sz w:val="18"/>
                <w:szCs w:val="18"/>
              </w:rPr>
              <w:tab/>
            </w:r>
            <w:r w:rsidR="00280B3C">
              <w:rPr>
                <w:bCs/>
                <w:sz w:val="18"/>
                <w:szCs w:val="18"/>
              </w:rPr>
              <w:tab/>
            </w:r>
            <w:r w:rsidR="00280B3C">
              <w:rPr>
                <w:bCs/>
                <w:sz w:val="18"/>
                <w:szCs w:val="18"/>
              </w:rPr>
              <w:tab/>
            </w:r>
            <w:r w:rsidR="00280B3C">
              <w:rPr>
                <w:bCs/>
                <w:sz w:val="18"/>
                <w:szCs w:val="18"/>
              </w:rPr>
              <w:tab/>
            </w:r>
            <w:r w:rsidR="00280B3C">
              <w:rPr>
                <w:bCs/>
                <w:sz w:val="18"/>
                <w:szCs w:val="18"/>
              </w:rPr>
              <w:tab/>
            </w:r>
            <w:r w:rsidR="00280B3C">
              <w:rPr>
                <w:bCs/>
                <w:sz w:val="18"/>
                <w:szCs w:val="18"/>
              </w:rPr>
              <w:tab/>
            </w:r>
            <w:r w:rsidR="00BA12F0" w:rsidRPr="00BA12F0">
              <w:rPr>
                <w:bCs/>
                <w:sz w:val="18"/>
                <w:szCs w:val="18"/>
              </w:rPr>
              <w:tab/>
            </w:r>
            <w:r w:rsidRPr="00B34D5B">
              <w:rPr>
                <w:bCs/>
                <w:sz w:val="18"/>
                <w:szCs w:val="18"/>
              </w:rPr>
              <w:tab/>
            </w:r>
            <w:r w:rsidR="000D5C1F" w:rsidRPr="00B6695C">
              <w:rPr>
                <w:sz w:val="18"/>
                <w:szCs w:val="18"/>
              </w:rPr>
              <w:t>January</w:t>
            </w:r>
            <w:r w:rsidR="00055D4A" w:rsidRPr="00B6695C">
              <w:rPr>
                <w:sz w:val="18"/>
                <w:szCs w:val="18"/>
              </w:rPr>
              <w:t xml:space="preserve"> 201</w:t>
            </w:r>
            <w:r w:rsidR="000D5C1F" w:rsidRPr="00B6695C">
              <w:rPr>
                <w:sz w:val="18"/>
                <w:szCs w:val="18"/>
              </w:rPr>
              <w:t>5-August</w:t>
            </w:r>
            <w:r w:rsidR="00280B3C" w:rsidRPr="00B6695C">
              <w:rPr>
                <w:sz w:val="18"/>
                <w:szCs w:val="18"/>
              </w:rPr>
              <w:t xml:space="preserve"> 2015</w:t>
            </w:r>
          </w:p>
          <w:p w:rsidR="00055D4A" w:rsidRPr="00B6695C" w:rsidRDefault="001E26EB" w:rsidP="00055D4A">
            <w:p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Software Development</w:t>
            </w:r>
            <w:r w:rsidR="00162497">
              <w:rPr>
                <w:i/>
                <w:iCs/>
                <w:sz w:val="18"/>
                <w:szCs w:val="18"/>
              </w:rPr>
              <w:t xml:space="preserve"> Co-op</w:t>
            </w:r>
            <w:r w:rsidR="00280B3C">
              <w:rPr>
                <w:sz w:val="18"/>
                <w:szCs w:val="18"/>
              </w:rPr>
              <w:tab/>
            </w:r>
            <w:r w:rsidR="00280B3C">
              <w:rPr>
                <w:sz w:val="18"/>
                <w:szCs w:val="18"/>
              </w:rPr>
              <w:tab/>
            </w:r>
            <w:r w:rsidR="00280B3C">
              <w:rPr>
                <w:sz w:val="18"/>
                <w:szCs w:val="18"/>
              </w:rPr>
              <w:tab/>
            </w:r>
            <w:r w:rsidR="00280B3C">
              <w:rPr>
                <w:sz w:val="18"/>
                <w:szCs w:val="18"/>
              </w:rPr>
              <w:tab/>
            </w:r>
            <w:r w:rsidR="00280B3C">
              <w:rPr>
                <w:sz w:val="18"/>
                <w:szCs w:val="18"/>
              </w:rPr>
              <w:tab/>
            </w:r>
            <w:r w:rsidR="00280B3C">
              <w:rPr>
                <w:sz w:val="18"/>
                <w:szCs w:val="18"/>
              </w:rPr>
              <w:tab/>
            </w:r>
            <w:r w:rsidR="00280B3C">
              <w:rPr>
                <w:sz w:val="18"/>
                <w:szCs w:val="18"/>
              </w:rPr>
              <w:tab/>
            </w:r>
            <w:r w:rsidR="00280B3C">
              <w:rPr>
                <w:sz w:val="18"/>
                <w:szCs w:val="18"/>
              </w:rPr>
              <w:tab/>
            </w:r>
            <w:r w:rsidR="00B34D5B" w:rsidRPr="00B34D5B">
              <w:rPr>
                <w:sz w:val="18"/>
                <w:szCs w:val="18"/>
              </w:rPr>
              <w:tab/>
            </w:r>
            <w:r w:rsidR="00280B3C" w:rsidRPr="00B6695C">
              <w:rPr>
                <w:b/>
                <w:bCs/>
                <w:sz w:val="18"/>
                <w:szCs w:val="18"/>
              </w:rPr>
              <w:t>Java</w:t>
            </w:r>
            <w:r w:rsidR="00693F4E">
              <w:rPr>
                <w:b/>
                <w:bCs/>
                <w:sz w:val="18"/>
                <w:szCs w:val="18"/>
              </w:rPr>
              <w:t xml:space="preserve"> | XML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280B3C" w:rsidRPr="00B6695C">
              <w:rPr>
                <w:b/>
                <w:bCs/>
                <w:sz w:val="18"/>
                <w:szCs w:val="18"/>
              </w:rPr>
              <w:t>|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280B3C" w:rsidRPr="00B6695C">
              <w:rPr>
                <w:b/>
                <w:bCs/>
                <w:sz w:val="18"/>
                <w:szCs w:val="18"/>
              </w:rPr>
              <w:t>.NET</w:t>
            </w:r>
          </w:p>
          <w:p w:rsidR="00D6702B" w:rsidRDefault="00BD0604" w:rsidP="00055D4A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Within several hours and a few dozen lines of code, reduced</w:t>
            </w:r>
            <w:r w:rsidR="00D6702B">
              <w:rPr>
                <w:sz w:val="18"/>
                <w:szCs w:val="18"/>
              </w:rPr>
              <w:t xml:space="preserve"> the run time</w:t>
            </w:r>
            <w:r>
              <w:rPr>
                <w:sz w:val="18"/>
                <w:szCs w:val="18"/>
              </w:rPr>
              <w:t xml:space="preserve"> for a</w:t>
            </w:r>
            <w:r w:rsidR="00F16635">
              <w:rPr>
                <w:sz w:val="18"/>
                <w:szCs w:val="18"/>
              </w:rPr>
              <w:t>n inherited VB.NET</w:t>
            </w:r>
            <w:r>
              <w:rPr>
                <w:sz w:val="18"/>
                <w:szCs w:val="18"/>
              </w:rPr>
              <w:t xml:space="preserve"> utility</w:t>
            </w:r>
            <w:r w:rsidR="0037175F">
              <w:rPr>
                <w:sz w:val="18"/>
                <w:szCs w:val="18"/>
              </w:rPr>
              <w:t xml:space="preserve"> by over 99%</w:t>
            </w:r>
            <w:r w:rsidR="00163989">
              <w:rPr>
                <w:sz w:val="18"/>
                <w:szCs w:val="18"/>
              </w:rPr>
              <w:t>,</w:t>
            </w:r>
            <w:r w:rsidR="00D6702B">
              <w:rPr>
                <w:sz w:val="18"/>
                <w:szCs w:val="18"/>
              </w:rPr>
              <w:t xml:space="preserve"> from</w:t>
            </w:r>
            <w:r w:rsidR="000535B2">
              <w:rPr>
                <w:sz w:val="18"/>
                <w:szCs w:val="18"/>
              </w:rPr>
              <w:t xml:space="preserve"> more than</w:t>
            </w:r>
            <w:r w:rsidR="00D6702B">
              <w:rPr>
                <w:sz w:val="18"/>
                <w:szCs w:val="18"/>
              </w:rPr>
              <w:t xml:space="preserve"> 40 minutes to less than 5 seconds</w:t>
            </w:r>
          </w:p>
          <w:p w:rsidR="00CA6DDB" w:rsidRDefault="00CA6DDB" w:rsidP="00055D4A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Developed an app</w:t>
            </w:r>
            <w:r w:rsidR="005404A4">
              <w:rPr>
                <w:sz w:val="18"/>
                <w:szCs w:val="18"/>
              </w:rPr>
              <w:t>lication to automate and streamline a task</w:t>
            </w:r>
            <w:r>
              <w:rPr>
                <w:sz w:val="18"/>
                <w:szCs w:val="18"/>
              </w:rPr>
              <w:t xml:space="preserve"> that took up to 40% of Product Manager’s time</w:t>
            </w:r>
            <w:r w:rsidR="005404A4">
              <w:rPr>
                <w:sz w:val="18"/>
                <w:szCs w:val="18"/>
              </w:rPr>
              <w:t xml:space="preserve"> by integrating issue tracking software with scrum management software</w:t>
            </w:r>
          </w:p>
          <w:p w:rsidR="0069658F" w:rsidRPr="000535B2" w:rsidRDefault="000535B2" w:rsidP="000535B2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Added functionality to a Google Web Toolkit widget while reducing the number of server calls made by the widget</w:t>
            </w:r>
          </w:p>
          <w:p w:rsidR="004C5966" w:rsidRPr="00B34D5B" w:rsidRDefault="0069658F" w:rsidP="005404A4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Maintained and improved</w:t>
            </w:r>
            <w:r w:rsidR="009C5D04">
              <w:rPr>
                <w:sz w:val="18"/>
                <w:szCs w:val="18"/>
              </w:rPr>
              <w:t xml:space="preserve"> several utilities</w:t>
            </w:r>
            <w:r w:rsidR="009C5F90">
              <w:rPr>
                <w:sz w:val="18"/>
                <w:szCs w:val="18"/>
              </w:rPr>
              <w:t xml:space="preserve"> involved in importing</w:t>
            </w:r>
            <w:r>
              <w:rPr>
                <w:sz w:val="18"/>
                <w:szCs w:val="18"/>
              </w:rPr>
              <w:t xml:space="preserve"> data from excel files to a database</w:t>
            </w:r>
          </w:p>
          <w:p w:rsidR="00280B3C" w:rsidRPr="00BA12F0" w:rsidRDefault="00280B3C" w:rsidP="00055D4A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FC14CD" w:rsidRPr="00B6695C" w:rsidRDefault="009F5FF8" w:rsidP="00055D4A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0F7B65">
              <w:rPr>
                <w:b/>
                <w:bCs/>
                <w:sz w:val="20"/>
                <w:szCs w:val="20"/>
              </w:rPr>
              <w:t>Franklin County Emergency Management and Homeland Security</w:t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BA12F0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B6695C">
              <w:rPr>
                <w:sz w:val="18"/>
                <w:szCs w:val="18"/>
              </w:rPr>
              <w:t>May</w:t>
            </w:r>
            <w:r w:rsidRPr="00B6695C">
              <w:rPr>
                <w:sz w:val="18"/>
                <w:szCs w:val="18"/>
              </w:rPr>
              <w:t xml:space="preserve"> 2014</w:t>
            </w:r>
            <w:r w:rsidR="000D5C1F" w:rsidRPr="00B6695C">
              <w:rPr>
                <w:sz w:val="18"/>
                <w:szCs w:val="18"/>
              </w:rPr>
              <w:t>-August 2014</w:t>
            </w:r>
          </w:p>
          <w:p w:rsidR="00FC14CD" w:rsidRPr="00B6695C" w:rsidRDefault="000D5C1F">
            <w:p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Assistant to the IT Manager</w:t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9F5FF8" w:rsidRPr="00B6695C">
              <w:rPr>
                <w:b/>
                <w:bCs/>
                <w:sz w:val="18"/>
                <w:szCs w:val="18"/>
              </w:rPr>
              <w:t>Java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9F5FF8" w:rsidRPr="00B6695C">
              <w:rPr>
                <w:b/>
                <w:bCs/>
                <w:sz w:val="18"/>
                <w:szCs w:val="18"/>
              </w:rPr>
              <w:t>|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9F5FF8" w:rsidRPr="00B6695C">
              <w:rPr>
                <w:b/>
                <w:bCs/>
                <w:sz w:val="18"/>
                <w:szCs w:val="18"/>
              </w:rPr>
              <w:t>PHP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9F5FF8" w:rsidRPr="00B6695C">
              <w:rPr>
                <w:b/>
                <w:bCs/>
                <w:sz w:val="18"/>
                <w:szCs w:val="18"/>
              </w:rPr>
              <w:t>|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9F5FF8" w:rsidRPr="00B6695C">
              <w:rPr>
                <w:b/>
                <w:bCs/>
                <w:sz w:val="18"/>
                <w:szCs w:val="18"/>
              </w:rPr>
              <w:t>MySQL</w:t>
            </w:r>
          </w:p>
          <w:p w:rsidR="0094216B" w:rsidRDefault="0094216B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Automated the work of hundreds of volunteers</w:t>
            </w:r>
          </w:p>
          <w:p w:rsidR="00FC14CD" w:rsidRDefault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sz w:val="18"/>
                <w:szCs w:val="18"/>
              </w:rPr>
              <w:t>Developed an application to direct staff through the flood management procedure</w:t>
            </w:r>
          </w:p>
          <w:p w:rsidR="000E489D" w:rsidRPr="000E489D" w:rsidRDefault="000E489D" w:rsidP="000E489D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sz w:val="18"/>
                <w:szCs w:val="18"/>
              </w:rPr>
              <w:t>Developed software to monitor water levels throughout central Ohio</w:t>
            </w:r>
            <w:r>
              <w:rPr>
                <w:sz w:val="18"/>
                <w:szCs w:val="18"/>
              </w:rPr>
              <w:t xml:space="preserve"> for automated tracking of floods</w:t>
            </w:r>
          </w:p>
          <w:p w:rsidR="00FC14CD" w:rsidRPr="005A2FCF" w:rsidRDefault="009F5FF8" w:rsidP="004D2FC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sz w:val="18"/>
                <w:szCs w:val="18"/>
              </w:rPr>
              <w:t>Set up a server to run automated data logging</w:t>
            </w:r>
          </w:p>
          <w:p w:rsidR="00FC14CD" w:rsidRPr="00E73E47" w:rsidRDefault="00FC14CD" w:rsidP="00E73E47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4A5ED8">
            <w:pPr>
              <w:rPr>
                <w:b/>
                <w:bCs/>
              </w:rPr>
            </w:pPr>
            <w:r>
              <w:rPr>
                <w:b/>
                <w:bCs/>
              </w:rPr>
              <w:t>Personal Projects</w:t>
            </w: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Default="00FC14CD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5B5F5E" w:rsidRPr="00B6695C" w:rsidRDefault="005B5F5E" w:rsidP="005B5F5E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proofErr w:type="spellStart"/>
            <w:r w:rsidRPr="000F7B65">
              <w:rPr>
                <w:b/>
                <w:bCs/>
                <w:sz w:val="20"/>
                <w:szCs w:val="20"/>
              </w:rPr>
              <w:t>CloudScape</w:t>
            </w:r>
            <w:proofErr w:type="spellEnd"/>
            <w:r w:rsidR="004977BE" w:rsidRPr="000F7B65">
              <w:rPr>
                <w:b/>
                <w:bCs/>
                <w:sz w:val="20"/>
                <w:szCs w:val="20"/>
              </w:rPr>
              <w:t xml:space="preserve"> Videogame</w:t>
            </w:r>
            <w:r w:rsidR="004977BE">
              <w:rPr>
                <w:rFonts w:cs="Times New Roman"/>
                <w:bCs/>
                <w:sz w:val="18"/>
                <w:szCs w:val="18"/>
              </w:rPr>
              <w:tab/>
            </w:r>
            <w:r w:rsidR="004977BE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4977BE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A12F0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36187B">
              <w:rPr>
                <w:sz w:val="18"/>
                <w:szCs w:val="18"/>
              </w:rPr>
              <w:t>April 2014</w:t>
            </w:r>
            <w:r w:rsidR="00E727B7">
              <w:rPr>
                <w:sz w:val="18"/>
                <w:szCs w:val="18"/>
              </w:rPr>
              <w:t>-</w:t>
            </w:r>
            <w:r w:rsidR="00314E6A">
              <w:rPr>
                <w:sz w:val="18"/>
                <w:szCs w:val="18"/>
              </w:rPr>
              <w:t>Current</w:t>
            </w:r>
          </w:p>
          <w:p w:rsidR="005B5F5E" w:rsidRPr="00B6695C" w:rsidRDefault="00F67341" w:rsidP="005B5F5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turn-based</w:t>
            </w:r>
            <w:r w:rsidR="004946BE">
              <w:rPr>
                <w:sz w:val="18"/>
                <w:szCs w:val="18"/>
              </w:rPr>
              <w:t xml:space="preserve"> cross-platform</w:t>
            </w:r>
            <w:r>
              <w:rPr>
                <w:sz w:val="18"/>
                <w:szCs w:val="18"/>
              </w:rPr>
              <w:t xml:space="preserve"> strategy game</w:t>
            </w:r>
            <w:r w:rsidR="005B5F5E">
              <w:rPr>
                <w:sz w:val="18"/>
                <w:szCs w:val="18"/>
              </w:rPr>
              <w:t xml:space="preserve"> written with </w:t>
            </w:r>
            <w:proofErr w:type="spellStart"/>
            <w:r w:rsidR="005B5F5E">
              <w:rPr>
                <w:sz w:val="18"/>
                <w:szCs w:val="18"/>
              </w:rPr>
              <w:t>LibGDX</w:t>
            </w:r>
            <w:proofErr w:type="spellEnd"/>
            <w:r w:rsidR="005B5F5E">
              <w:rPr>
                <w:rFonts w:cs="Times New Roman"/>
                <w:bCs/>
                <w:sz w:val="18"/>
                <w:szCs w:val="18"/>
              </w:rPr>
              <w:tab/>
            </w:r>
            <w:r w:rsidR="004946BE">
              <w:rPr>
                <w:rFonts w:cs="Times New Roman"/>
                <w:bCs/>
                <w:sz w:val="18"/>
                <w:szCs w:val="18"/>
              </w:rPr>
              <w:tab/>
            </w:r>
            <w:r w:rsidR="005B5F5E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5B5F5E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5B5F5E" w:rsidRPr="00B6695C">
              <w:rPr>
                <w:b/>
                <w:bCs/>
                <w:sz w:val="18"/>
                <w:szCs w:val="18"/>
              </w:rPr>
              <w:t>Java</w:t>
            </w:r>
            <w:r w:rsidR="00BB37E4" w:rsidRPr="00B6695C">
              <w:rPr>
                <w:b/>
                <w:bCs/>
                <w:sz w:val="18"/>
                <w:szCs w:val="18"/>
              </w:rPr>
              <w:t xml:space="preserve"> | PHP</w:t>
            </w:r>
            <w:r w:rsidR="00BB37E4">
              <w:rPr>
                <w:b/>
                <w:bCs/>
                <w:sz w:val="18"/>
                <w:szCs w:val="18"/>
              </w:rPr>
              <w:t xml:space="preserve"> | MySQL</w:t>
            </w:r>
          </w:p>
          <w:p w:rsidR="004946BE" w:rsidRDefault="004946BE" w:rsidP="005B5F5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Developed completely individually and independently of any coursework</w:t>
            </w:r>
          </w:p>
          <w:p w:rsidR="00E73E47" w:rsidRDefault="00E73E47" w:rsidP="005B5F5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Players can create their own levels in game and play against the Artificial Intelligence</w:t>
            </w:r>
          </w:p>
          <w:p w:rsidR="005B5F5E" w:rsidRDefault="005B5F5E" w:rsidP="005B5F5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Published to the Google Play Store</w:t>
            </w:r>
          </w:p>
          <w:p w:rsidR="00BB37E4" w:rsidRPr="00CD346B" w:rsidRDefault="00E73E47" w:rsidP="004946B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 p</w:t>
            </w:r>
            <w:r w:rsidR="005932B2">
              <w:rPr>
                <w:sz w:val="18"/>
                <w:szCs w:val="18"/>
              </w:rPr>
              <w:t>age</w:t>
            </w:r>
            <w:r>
              <w:rPr>
                <w:sz w:val="18"/>
                <w:szCs w:val="18"/>
              </w:rPr>
              <w:t xml:space="preserve"> for latest stable build</w:t>
            </w:r>
            <w:r w:rsidR="005932B2">
              <w:rPr>
                <w:sz w:val="18"/>
                <w:szCs w:val="18"/>
              </w:rPr>
              <w:t xml:space="preserve">: </w:t>
            </w:r>
            <w:r w:rsidR="00BB37E4" w:rsidRPr="00FE19A8">
              <w:rPr>
                <w:sz w:val="18"/>
                <w:szCs w:val="18"/>
              </w:rPr>
              <w:t>http://cloudscape.site/</w:t>
            </w:r>
          </w:p>
          <w:p w:rsidR="00CD346B" w:rsidRPr="004A5ED8" w:rsidRDefault="00CD346B" w:rsidP="004A5ED8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4A5ED8">
            <w:pPr>
              <w:rPr>
                <w:b/>
                <w:bCs/>
              </w:rPr>
            </w:pPr>
            <w:r>
              <w:rPr>
                <w:b/>
                <w:bCs/>
              </w:rPr>
              <w:t>Group Projects</w:t>
            </w: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nil"/>
              <w:right w:val="nil"/>
            </w:tcBorders>
            <w:shd w:val="clear" w:color="auto" w:fill="auto"/>
          </w:tcPr>
          <w:p w:rsidR="004A5ED8" w:rsidRPr="00BA12F0" w:rsidRDefault="004A5ED8" w:rsidP="004A5ED8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4A5ED8" w:rsidRPr="00B6695C" w:rsidRDefault="004A5ED8" w:rsidP="004A5ED8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0F7B65">
              <w:rPr>
                <w:b/>
                <w:bCs/>
                <w:sz w:val="20"/>
                <w:szCs w:val="20"/>
              </w:rPr>
              <w:t>OHI/O Hackathon</w:t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6695C">
              <w:rPr>
                <w:sz w:val="18"/>
                <w:szCs w:val="18"/>
              </w:rPr>
              <w:t>October 2014</w:t>
            </w:r>
          </w:p>
          <w:p w:rsidR="004A5ED8" w:rsidRPr="00055D4A" w:rsidRDefault="004A5ED8" w:rsidP="004A5ED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Placed in the top 10 out of 60 teams</w:t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6695C">
              <w:rPr>
                <w:b/>
                <w:bCs/>
                <w:sz w:val="18"/>
                <w:szCs w:val="18"/>
              </w:rPr>
              <w:t>Java</w:t>
            </w:r>
          </w:p>
          <w:p w:rsidR="004A5ED8" w:rsidRPr="00055D4A" w:rsidRDefault="004A5ED8" w:rsidP="004A5ED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Won the Best Demo award</w:t>
            </w:r>
          </w:p>
          <w:p w:rsidR="004A5ED8" w:rsidRDefault="004A5ED8" w:rsidP="004A5ED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Programmed an Android a</w:t>
            </w:r>
            <w:r>
              <w:rPr>
                <w:sz w:val="18"/>
                <w:szCs w:val="18"/>
              </w:rPr>
              <w:t>pp named “</w:t>
            </w:r>
            <w:proofErr w:type="spellStart"/>
            <w:r>
              <w:rPr>
                <w:sz w:val="18"/>
                <w:szCs w:val="18"/>
              </w:rPr>
              <w:t>TraffiClock</w:t>
            </w:r>
            <w:proofErr w:type="spellEnd"/>
            <w:r>
              <w:rPr>
                <w:sz w:val="18"/>
                <w:szCs w:val="18"/>
              </w:rPr>
              <w:t>,”</w:t>
            </w:r>
            <w:r w:rsidRPr="00055D4A">
              <w:rPr>
                <w:sz w:val="18"/>
                <w:szCs w:val="18"/>
              </w:rPr>
              <w:t xml:space="preserve"> a smart a</w:t>
            </w:r>
            <w:r>
              <w:rPr>
                <w:sz w:val="18"/>
                <w:szCs w:val="18"/>
              </w:rPr>
              <w:t>larm clock that would adjust its</w:t>
            </w:r>
            <w:r w:rsidRPr="00055D4A">
              <w:rPr>
                <w:sz w:val="18"/>
                <w:szCs w:val="18"/>
              </w:rPr>
              <w:t xml:space="preserve"> alarm based on traffic and weather patterns</w:t>
            </w:r>
          </w:p>
          <w:p w:rsidR="004A5ED8" w:rsidRPr="00BA12F0" w:rsidRDefault="004A5ED8" w:rsidP="004A5ED8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4A5ED8" w:rsidRPr="00B6695C" w:rsidRDefault="004A5ED8" w:rsidP="004A5ED8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0F7B65">
              <w:rPr>
                <w:b/>
                <w:bCs/>
                <w:sz w:val="20"/>
                <w:szCs w:val="20"/>
              </w:rPr>
              <w:t>Fundamentals of Engineering Honors Robotics Competition</w:t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6695C">
              <w:rPr>
                <w:sz w:val="18"/>
                <w:szCs w:val="18"/>
              </w:rPr>
              <w:t>Spring 2014</w:t>
            </w:r>
          </w:p>
          <w:p w:rsidR="004A5ED8" w:rsidRPr="00E73E47" w:rsidRDefault="004A5ED8" w:rsidP="004A5ED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sz w:val="18"/>
                <w:szCs w:val="18"/>
              </w:rPr>
              <w:t>Developed software which allowed a robot to run the operations of a factory</w:t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6695C">
              <w:rPr>
                <w:b/>
                <w:bCs/>
                <w:sz w:val="18"/>
                <w:szCs w:val="18"/>
              </w:rPr>
              <w:t>C | C++</w:t>
            </w:r>
          </w:p>
          <w:p w:rsidR="004A5ED8" w:rsidRPr="00E73E47" w:rsidRDefault="004A5ED8" w:rsidP="004A5ED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Reduced time required for each test run by over 95% by programming a GUI that allowed the robot path to be adjusted without changing the code</w:t>
            </w:r>
          </w:p>
          <w:p w:rsidR="004A5ED8" w:rsidRPr="00BA12F0" w:rsidRDefault="004A5ED8" w:rsidP="004A5ED8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4A5ED8" w:rsidRPr="00B6695C" w:rsidRDefault="004A5ED8" w:rsidP="004A5ED8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0F7B65">
              <w:rPr>
                <w:b/>
                <w:bCs/>
                <w:sz w:val="20"/>
                <w:szCs w:val="20"/>
              </w:rPr>
              <w:t>Cardinal Health Hackathon</w:t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A12F0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6695C">
              <w:rPr>
                <w:sz w:val="18"/>
                <w:szCs w:val="18"/>
              </w:rPr>
              <w:t>April 2014</w:t>
            </w:r>
          </w:p>
          <w:p w:rsidR="004A5ED8" w:rsidRPr="008127E4" w:rsidRDefault="004A5ED8" w:rsidP="004A5ED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Programmed a web</w:t>
            </w:r>
            <w:r>
              <w:rPr>
                <w:sz w:val="18"/>
                <w:szCs w:val="18"/>
              </w:rPr>
              <w:t>site which allowed patients to discuss their medical conditions</w:t>
            </w:r>
            <w:r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6695C">
              <w:rPr>
                <w:b/>
                <w:bCs/>
                <w:sz w:val="18"/>
                <w:szCs w:val="18"/>
              </w:rPr>
              <w:t>JS | PHP | MySQL</w:t>
            </w:r>
          </w:p>
          <w:p w:rsidR="00FC14CD" w:rsidRPr="00567802" w:rsidRDefault="00FC14CD" w:rsidP="00567802">
            <w:pPr>
              <w:tabs>
                <w:tab w:val="left" w:pos="2235"/>
              </w:tabs>
              <w:rPr>
                <w:sz w:val="20"/>
                <w:szCs w:val="20"/>
              </w:rPr>
            </w:pPr>
          </w:p>
        </w:tc>
      </w:tr>
    </w:tbl>
    <w:p w:rsidR="00FC14CD" w:rsidRDefault="00FC14CD">
      <w:pPr>
        <w:tabs>
          <w:tab w:val="left" w:pos="2235"/>
        </w:tabs>
      </w:pPr>
    </w:p>
    <w:sectPr w:rsidR="00FC14CD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218A5"/>
    <w:multiLevelType w:val="multilevel"/>
    <w:tmpl w:val="43E4F0B8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3D261FDF"/>
    <w:multiLevelType w:val="multilevel"/>
    <w:tmpl w:val="EF1EE53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E807AFA"/>
    <w:multiLevelType w:val="multilevel"/>
    <w:tmpl w:val="B28638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8A40A2"/>
    <w:multiLevelType w:val="multilevel"/>
    <w:tmpl w:val="85E66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9410A8C"/>
    <w:multiLevelType w:val="multilevel"/>
    <w:tmpl w:val="AAEA65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42B6D12"/>
    <w:multiLevelType w:val="hybridMultilevel"/>
    <w:tmpl w:val="18061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CD"/>
    <w:rsid w:val="0003705F"/>
    <w:rsid w:val="000535B2"/>
    <w:rsid w:val="00055D4A"/>
    <w:rsid w:val="000B0E46"/>
    <w:rsid w:val="000B7EFE"/>
    <w:rsid w:val="000D5C1F"/>
    <w:rsid w:val="000E4323"/>
    <w:rsid w:val="000E489D"/>
    <w:rsid w:val="000F7B65"/>
    <w:rsid w:val="00113A84"/>
    <w:rsid w:val="00162497"/>
    <w:rsid w:val="00163989"/>
    <w:rsid w:val="001928E8"/>
    <w:rsid w:val="001E26EB"/>
    <w:rsid w:val="00203886"/>
    <w:rsid w:val="0020455B"/>
    <w:rsid w:val="00207939"/>
    <w:rsid w:val="00210E47"/>
    <w:rsid w:val="002356BA"/>
    <w:rsid w:val="00270A60"/>
    <w:rsid w:val="002721F8"/>
    <w:rsid w:val="00272E95"/>
    <w:rsid w:val="00280B3C"/>
    <w:rsid w:val="00314E6A"/>
    <w:rsid w:val="003415E3"/>
    <w:rsid w:val="003548EA"/>
    <w:rsid w:val="00355C94"/>
    <w:rsid w:val="0036187B"/>
    <w:rsid w:val="00365954"/>
    <w:rsid w:val="0037175F"/>
    <w:rsid w:val="00375DD5"/>
    <w:rsid w:val="003956B7"/>
    <w:rsid w:val="00412BCA"/>
    <w:rsid w:val="00481BB0"/>
    <w:rsid w:val="004820DA"/>
    <w:rsid w:val="004946BE"/>
    <w:rsid w:val="004977BE"/>
    <w:rsid w:val="004A3E63"/>
    <w:rsid w:val="004A5ED8"/>
    <w:rsid w:val="004B6E9F"/>
    <w:rsid w:val="004C5966"/>
    <w:rsid w:val="004C5AD7"/>
    <w:rsid w:val="004D2FC8"/>
    <w:rsid w:val="005007EF"/>
    <w:rsid w:val="005404A4"/>
    <w:rsid w:val="00560434"/>
    <w:rsid w:val="00567802"/>
    <w:rsid w:val="00574BA6"/>
    <w:rsid w:val="005918A6"/>
    <w:rsid w:val="005932B2"/>
    <w:rsid w:val="005A2FCF"/>
    <w:rsid w:val="005B129F"/>
    <w:rsid w:val="005B5F5E"/>
    <w:rsid w:val="005D446C"/>
    <w:rsid w:val="005F4153"/>
    <w:rsid w:val="006424E5"/>
    <w:rsid w:val="00682DB8"/>
    <w:rsid w:val="00686336"/>
    <w:rsid w:val="00693F4E"/>
    <w:rsid w:val="0069658F"/>
    <w:rsid w:val="006B6F77"/>
    <w:rsid w:val="006C358E"/>
    <w:rsid w:val="006D2FAB"/>
    <w:rsid w:val="006D67FA"/>
    <w:rsid w:val="007E47B1"/>
    <w:rsid w:val="008127E4"/>
    <w:rsid w:val="00846F17"/>
    <w:rsid w:val="00865CED"/>
    <w:rsid w:val="00867554"/>
    <w:rsid w:val="00871065"/>
    <w:rsid w:val="00873DFF"/>
    <w:rsid w:val="0087775D"/>
    <w:rsid w:val="008D6B89"/>
    <w:rsid w:val="008E1AA4"/>
    <w:rsid w:val="0094216B"/>
    <w:rsid w:val="00950F46"/>
    <w:rsid w:val="009541AE"/>
    <w:rsid w:val="00990F09"/>
    <w:rsid w:val="009948DC"/>
    <w:rsid w:val="009A399F"/>
    <w:rsid w:val="009C5D04"/>
    <w:rsid w:val="009C5F90"/>
    <w:rsid w:val="009E1CA0"/>
    <w:rsid w:val="009F5FF8"/>
    <w:rsid w:val="00A3423D"/>
    <w:rsid w:val="00A7220A"/>
    <w:rsid w:val="00A8535B"/>
    <w:rsid w:val="00A92143"/>
    <w:rsid w:val="00B13615"/>
    <w:rsid w:val="00B23598"/>
    <w:rsid w:val="00B34D5B"/>
    <w:rsid w:val="00B6695C"/>
    <w:rsid w:val="00B774FA"/>
    <w:rsid w:val="00BA12F0"/>
    <w:rsid w:val="00BB37E4"/>
    <w:rsid w:val="00BD0604"/>
    <w:rsid w:val="00BF7913"/>
    <w:rsid w:val="00C25557"/>
    <w:rsid w:val="00C30A81"/>
    <w:rsid w:val="00C4000E"/>
    <w:rsid w:val="00C4288C"/>
    <w:rsid w:val="00C618FC"/>
    <w:rsid w:val="00C64460"/>
    <w:rsid w:val="00C935FE"/>
    <w:rsid w:val="00CA6DDB"/>
    <w:rsid w:val="00CB2615"/>
    <w:rsid w:val="00CD346B"/>
    <w:rsid w:val="00CE00B4"/>
    <w:rsid w:val="00CE777D"/>
    <w:rsid w:val="00CF634A"/>
    <w:rsid w:val="00D27543"/>
    <w:rsid w:val="00D6668B"/>
    <w:rsid w:val="00D6702B"/>
    <w:rsid w:val="00DD4D86"/>
    <w:rsid w:val="00E22794"/>
    <w:rsid w:val="00E41FB7"/>
    <w:rsid w:val="00E727B7"/>
    <w:rsid w:val="00E73E47"/>
    <w:rsid w:val="00E81230"/>
    <w:rsid w:val="00EC4456"/>
    <w:rsid w:val="00EF1AA2"/>
    <w:rsid w:val="00F007AA"/>
    <w:rsid w:val="00F16635"/>
    <w:rsid w:val="00F32435"/>
    <w:rsid w:val="00F3595D"/>
    <w:rsid w:val="00F67341"/>
    <w:rsid w:val="00FA03C3"/>
    <w:rsid w:val="00FB52B2"/>
    <w:rsid w:val="00FC14CD"/>
    <w:rsid w:val="00FE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A19573-7B50-426E-A5B5-7ECE9104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Lohit Hind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uiPriority w:val="99"/>
    <w:unhideWhenUsed/>
    <w:rsid w:val="003D331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15900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900"/>
    <w:rPr>
      <w:rFonts w:ascii="Tahoma" w:hAnsi="Tahoma" w:cs="Mangal"/>
      <w:sz w:val="16"/>
      <w:szCs w:val="1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900"/>
    <w:rPr>
      <w:rFonts w:cs="Mangal"/>
      <w:b/>
      <w:bCs/>
      <w:i/>
      <w:iCs/>
      <w:color w:val="4F81BD"/>
      <w:szCs w:val="21"/>
    </w:rPr>
  </w:style>
  <w:style w:type="character" w:styleId="SubtleReference">
    <w:name w:val="Subtle Reference"/>
    <w:basedOn w:val="DefaultParagraphFont"/>
    <w:uiPriority w:val="31"/>
    <w:qFormat/>
    <w:rsid w:val="00D15900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D15900"/>
    <w:rPr>
      <w:b/>
      <w:bCs/>
      <w:smallCaps/>
      <w:color w:val="C0504D"/>
      <w:spacing w:val="5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pPr>
      <w:jc w:val="center"/>
    </w:pPr>
    <w:rPr>
      <w:i/>
      <w:iCs/>
    </w:rPr>
  </w:style>
  <w:style w:type="paragraph" w:styleId="ListParagraph">
    <w:name w:val="List Paragraph"/>
    <w:basedOn w:val="Normal"/>
    <w:uiPriority w:val="34"/>
    <w:qFormat/>
    <w:rsid w:val="00E97BD4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900"/>
    <w:rPr>
      <w:rFonts w:ascii="Tahoma" w:hAnsi="Tahoma" w:cs="Mangal"/>
      <w:sz w:val="16"/>
      <w:szCs w:val="1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900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/>
    </w:pPr>
    <w:rPr>
      <w:rFonts w:cs="Mangal"/>
      <w:b/>
      <w:bCs/>
      <w:i/>
      <w:iCs/>
      <w:color w:val="4F81BD"/>
      <w:szCs w:val="21"/>
    </w:rPr>
  </w:style>
  <w:style w:type="table" w:styleId="TableGrid">
    <w:name w:val="Table Grid"/>
    <w:basedOn w:val="TableNormal"/>
    <w:uiPriority w:val="59"/>
    <w:rsid w:val="00D15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37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CE2A8-0B54-4F8C-B233-4442A5E8C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3076E9A6.dotm</Template>
  <TotalTime>14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 And Engineering</Company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abbott, michael robert</dc:creator>
  <cp:lastModifiedBy>abbott, michael robert</cp:lastModifiedBy>
  <cp:revision>11</cp:revision>
  <cp:lastPrinted>2014-10-19T06:14:00Z</cp:lastPrinted>
  <dcterms:created xsi:type="dcterms:W3CDTF">2015-09-23T13:41:00Z</dcterms:created>
  <dcterms:modified xsi:type="dcterms:W3CDTF">2015-09-23T13:54:00Z</dcterms:modified>
  <dc:language>en-US</dc:language>
</cp:coreProperties>
</file>