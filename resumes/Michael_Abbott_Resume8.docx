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46" w:rsidRDefault="002E5F1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Michael Abbott</w:t>
      </w:r>
    </w:p>
    <w:p w:rsidR="00D15900" w:rsidRDefault="002E5F11" w:rsidP="003D3317">
      <w:pPr>
        <w:jc w:val="center"/>
        <w:rPr>
          <w:sz w:val="20"/>
          <w:szCs w:val="20"/>
        </w:rPr>
      </w:pPr>
      <w:r>
        <w:rPr>
          <w:sz w:val="20"/>
          <w:szCs w:val="20"/>
        </w:rPr>
        <w:t>7280 Black Abbey Ct.     Dublin, OH 43017     C: 614-361-9319     abbott.221@buckeyemail.osu.edu</w:t>
      </w:r>
    </w:p>
    <w:p w:rsidR="003D3317" w:rsidRPr="003D3317" w:rsidRDefault="003D3317" w:rsidP="003D3317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070"/>
      </w:tblGrid>
      <w:tr w:rsidR="00FD206B" w:rsidTr="00FD206B">
        <w:tc>
          <w:tcPr>
            <w:tcW w:w="1018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D206B" w:rsidRPr="00FD206B" w:rsidRDefault="00FD206B" w:rsidP="00FD20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0A341C" w:rsidTr="000A341C">
        <w:tc>
          <w:tcPr>
            <w:tcW w:w="81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0348B1" w:rsidRPr="000348B1" w:rsidRDefault="000348B1" w:rsidP="000A341C">
            <w:pPr>
              <w:tabs>
                <w:tab w:val="left" w:pos="2235"/>
              </w:tabs>
              <w:spacing w:line="276" w:lineRule="auto"/>
              <w:rPr>
                <w:rFonts w:cs="Times New Roman"/>
                <w:b/>
                <w:bCs/>
                <w:sz w:val="10"/>
                <w:szCs w:val="10"/>
              </w:rPr>
            </w:pPr>
          </w:p>
          <w:p w:rsidR="000A341C" w:rsidRPr="000A341C" w:rsidRDefault="000A341C" w:rsidP="00881554">
            <w:pPr>
              <w:tabs>
                <w:tab w:val="left" w:pos="2235"/>
              </w:tabs>
              <w:rPr>
                <w:rFonts w:cs="Times New Roman"/>
                <w:b/>
                <w:bCs/>
              </w:rPr>
            </w:pPr>
            <w:r w:rsidRPr="000A341C">
              <w:rPr>
                <w:rFonts w:cs="Times New Roman"/>
                <w:b/>
                <w:bCs/>
              </w:rPr>
              <w:t>The Ohio State University</w:t>
            </w:r>
          </w:p>
          <w:p w:rsidR="000A341C" w:rsidRDefault="000A341C" w:rsidP="00881554">
            <w:pPr>
              <w:tabs>
                <w:tab w:val="left" w:pos="2235"/>
              </w:tabs>
              <w:rPr>
                <w:i/>
                <w:iCs/>
              </w:rPr>
            </w:pPr>
            <w:r w:rsidRPr="000A341C">
              <w:rPr>
                <w:i/>
                <w:iCs/>
              </w:rPr>
              <w:t>Bachelor of Science: Computer Science and Engineering</w:t>
            </w:r>
          </w:p>
          <w:p w:rsidR="003D3317" w:rsidRPr="003D0AB9" w:rsidRDefault="003D0AB9" w:rsidP="003D0AB9">
            <w:pPr>
              <w:pStyle w:val="ListParagraph"/>
              <w:numPr>
                <w:ilvl w:val="0"/>
                <w:numId w:val="10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3D0AB9">
              <w:rPr>
                <w:sz w:val="22"/>
                <w:szCs w:val="22"/>
              </w:rPr>
              <w:t>Honors Program</w:t>
            </w:r>
          </w:p>
          <w:p w:rsidR="000348B1" w:rsidRPr="000348B1" w:rsidRDefault="000348B1" w:rsidP="000A341C">
            <w:pPr>
              <w:tabs>
                <w:tab w:val="left" w:pos="2235"/>
              </w:tabs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20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D0AB9" w:rsidRPr="003D0AB9" w:rsidRDefault="003D0AB9" w:rsidP="000A341C">
            <w:pPr>
              <w:tabs>
                <w:tab w:val="left" w:pos="2235"/>
              </w:tabs>
              <w:spacing w:line="276" w:lineRule="auto"/>
              <w:rPr>
                <w:sz w:val="12"/>
                <w:szCs w:val="12"/>
              </w:rPr>
            </w:pPr>
          </w:p>
          <w:p w:rsidR="003D0AB9" w:rsidRPr="003D0AB9" w:rsidRDefault="003D0AB9" w:rsidP="000A341C">
            <w:pPr>
              <w:tabs>
                <w:tab w:val="left" w:pos="2235"/>
              </w:tabs>
              <w:spacing w:line="276" w:lineRule="auto"/>
              <w:rPr>
                <w:sz w:val="22"/>
                <w:szCs w:val="22"/>
              </w:rPr>
            </w:pPr>
          </w:p>
          <w:p w:rsidR="003D3317" w:rsidRPr="003D0AB9" w:rsidRDefault="000A341C" w:rsidP="000A341C">
            <w:pPr>
              <w:tabs>
                <w:tab w:val="left" w:pos="2235"/>
              </w:tabs>
              <w:spacing w:line="276" w:lineRule="auto"/>
              <w:rPr>
                <w:sz w:val="22"/>
                <w:szCs w:val="22"/>
              </w:rPr>
            </w:pPr>
            <w:r w:rsidRPr="003D0AB9">
              <w:rPr>
                <w:sz w:val="22"/>
                <w:szCs w:val="22"/>
              </w:rPr>
              <w:t>Expected 2017</w:t>
            </w:r>
          </w:p>
          <w:p w:rsidR="003D0AB9" w:rsidRPr="003D0AB9" w:rsidRDefault="003D0AB9" w:rsidP="000A341C">
            <w:pPr>
              <w:tabs>
                <w:tab w:val="left" w:pos="2235"/>
              </w:tabs>
              <w:spacing w:line="276" w:lineRule="auto"/>
              <w:rPr>
                <w:sz w:val="22"/>
                <w:szCs w:val="22"/>
              </w:rPr>
            </w:pPr>
            <w:r w:rsidRPr="003D0AB9">
              <w:rPr>
                <w:sz w:val="22"/>
                <w:szCs w:val="22"/>
              </w:rPr>
              <w:t>GPA: 3.336</w:t>
            </w:r>
          </w:p>
        </w:tc>
      </w:tr>
      <w:tr w:rsidR="00FD206B" w:rsidTr="00FD206B">
        <w:tc>
          <w:tcPr>
            <w:tcW w:w="1018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D206B" w:rsidRPr="00FD206B" w:rsidRDefault="00FD206B" w:rsidP="00FD20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Work Experience</w:t>
            </w:r>
          </w:p>
        </w:tc>
      </w:tr>
      <w:tr w:rsidR="00FD206B" w:rsidTr="00FD206B">
        <w:tc>
          <w:tcPr>
            <w:tcW w:w="1018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0348B1" w:rsidRPr="000348B1" w:rsidRDefault="000348B1" w:rsidP="00E97BD4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FD206B" w:rsidRPr="00B43465" w:rsidRDefault="00B43465" w:rsidP="00E97BD4">
            <w:pPr>
              <w:tabs>
                <w:tab w:val="left" w:pos="2235"/>
              </w:tabs>
              <w:rPr>
                <w:b/>
                <w:bCs/>
              </w:rPr>
            </w:pPr>
            <w:r w:rsidRPr="00B43465">
              <w:rPr>
                <w:b/>
                <w:bCs/>
              </w:rPr>
              <w:t>Franklin County Emergency Management and Homeland Security</w:t>
            </w:r>
          </w:p>
          <w:p w:rsidR="00B43465" w:rsidRDefault="00B43465" w:rsidP="00E97BD4">
            <w:pPr>
              <w:tabs>
                <w:tab w:val="left" w:pos="2235"/>
              </w:tabs>
              <w:rPr>
                <w:i/>
                <w:iCs/>
              </w:rPr>
            </w:pPr>
            <w:r w:rsidRPr="00B43465">
              <w:rPr>
                <w:i/>
                <w:iCs/>
              </w:rPr>
              <w:t>Assistant to the IT Manager</w:t>
            </w:r>
          </w:p>
          <w:p w:rsidR="00B43465" w:rsidRPr="005E7BD6" w:rsidRDefault="00B43465" w:rsidP="00B4346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5E7BD6">
              <w:rPr>
                <w:sz w:val="22"/>
                <w:szCs w:val="22"/>
              </w:rPr>
              <w:t>Developed software to monitor water levels throughout central Ohio</w:t>
            </w:r>
          </w:p>
          <w:p w:rsidR="00B43465" w:rsidRPr="005E7BD6" w:rsidRDefault="00B43465" w:rsidP="00B4346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5E7BD6">
              <w:rPr>
                <w:sz w:val="22"/>
                <w:szCs w:val="22"/>
              </w:rPr>
              <w:t>Developed an application to direct staff through the flood management procedure</w:t>
            </w:r>
          </w:p>
          <w:p w:rsidR="00B43465" w:rsidRPr="005E7BD6" w:rsidRDefault="00B43465" w:rsidP="00B4346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5E7BD6">
              <w:rPr>
                <w:sz w:val="22"/>
                <w:szCs w:val="22"/>
              </w:rPr>
              <w:t>Set up a s</w:t>
            </w:r>
            <w:r w:rsidR="005E7BD6" w:rsidRPr="005E7BD6">
              <w:rPr>
                <w:sz w:val="22"/>
                <w:szCs w:val="22"/>
              </w:rPr>
              <w:t>erver to run automated data logging</w:t>
            </w:r>
          </w:p>
          <w:p w:rsidR="005E7BD6" w:rsidRDefault="005E7BD6" w:rsidP="00B4346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5E7BD6">
              <w:rPr>
                <w:sz w:val="22"/>
                <w:szCs w:val="22"/>
              </w:rPr>
              <w:t>Worked with a team of interns in an agile environment</w:t>
            </w:r>
          </w:p>
          <w:p w:rsidR="000348B1" w:rsidRPr="000348B1" w:rsidRDefault="000348B1" w:rsidP="000348B1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5E7BD6" w:rsidRPr="00B43465" w:rsidRDefault="005E7BD6" w:rsidP="005E7BD6">
            <w:pPr>
              <w:tabs>
                <w:tab w:val="left" w:pos="2235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Zoombezi</w:t>
            </w:r>
            <w:proofErr w:type="spellEnd"/>
            <w:r>
              <w:rPr>
                <w:b/>
                <w:bCs/>
              </w:rPr>
              <w:t xml:space="preserve"> Bay</w:t>
            </w:r>
          </w:p>
          <w:p w:rsidR="005E7BD6" w:rsidRDefault="005E7BD6" w:rsidP="005E7BD6">
            <w:pPr>
              <w:tabs>
                <w:tab w:val="left" w:pos="2235"/>
              </w:tabs>
              <w:rPr>
                <w:i/>
                <w:iCs/>
              </w:rPr>
            </w:pPr>
            <w:r>
              <w:rPr>
                <w:i/>
                <w:iCs/>
              </w:rPr>
              <w:t>Lifeguard</w:t>
            </w:r>
          </w:p>
          <w:p w:rsidR="005E7BD6" w:rsidRPr="005E7BD6" w:rsidRDefault="005E7BD6" w:rsidP="005E7BD6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5E7BD6">
              <w:rPr>
                <w:sz w:val="22"/>
                <w:szCs w:val="22"/>
              </w:rPr>
              <w:t>Watched over guests at a water park that could see more than 10,000 guests in a single day</w:t>
            </w:r>
          </w:p>
          <w:p w:rsidR="005E7BD6" w:rsidRPr="000348B1" w:rsidRDefault="005E7BD6" w:rsidP="005E7BD6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</w:pPr>
            <w:r w:rsidRPr="005E7BD6">
              <w:rPr>
                <w:sz w:val="22"/>
                <w:szCs w:val="22"/>
              </w:rPr>
              <w:t>Responsibilities included enforcement of rules, safety of guests, and maintenance of park appearance</w:t>
            </w:r>
          </w:p>
          <w:p w:rsidR="000348B1" w:rsidRPr="000348B1" w:rsidRDefault="000348B1" w:rsidP="000348B1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</w:tc>
      </w:tr>
      <w:tr w:rsidR="00FD206B" w:rsidTr="00FD206B">
        <w:tc>
          <w:tcPr>
            <w:tcW w:w="1018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D206B" w:rsidRPr="00FD206B" w:rsidRDefault="00FD206B" w:rsidP="00FD20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Experience</w:t>
            </w:r>
          </w:p>
        </w:tc>
      </w:tr>
      <w:tr w:rsidR="00FD206B" w:rsidTr="00FD206B">
        <w:tc>
          <w:tcPr>
            <w:tcW w:w="1018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0348B1" w:rsidRPr="000348B1" w:rsidRDefault="000348B1" w:rsidP="00A74A45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A74A45" w:rsidRDefault="00494A46" w:rsidP="00A74A45">
            <w:pPr>
              <w:tabs>
                <w:tab w:val="left" w:pos="2235"/>
              </w:tabs>
              <w:rPr>
                <w:i/>
                <w:iCs/>
              </w:rPr>
            </w:pPr>
            <w:r>
              <w:rPr>
                <w:b/>
                <w:bCs/>
              </w:rPr>
              <w:t>Programming L</w:t>
            </w:r>
            <w:r w:rsidR="00A74A45">
              <w:rPr>
                <w:b/>
                <w:bCs/>
              </w:rPr>
              <w:t>anguage Experience</w:t>
            </w:r>
          </w:p>
          <w:p w:rsidR="00A74A45" w:rsidRP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b/>
                <w:bCs/>
              </w:rPr>
            </w:pPr>
            <w:r>
              <w:rPr>
                <w:sz w:val="22"/>
                <w:szCs w:val="22"/>
              </w:rPr>
              <w:t>Proficient: Java, C++, C</w:t>
            </w:r>
          </w:p>
          <w:p w:rsidR="00A74A45" w:rsidRP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Moderate: PHP, HTML/CSS, </w:t>
            </w: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  <w:r>
              <w:rPr>
                <w:sz w:val="22"/>
                <w:szCs w:val="22"/>
              </w:rPr>
              <w:t>, BASH</w:t>
            </w:r>
          </w:p>
          <w:p w:rsidR="00A74A45" w:rsidRPr="000348B1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b/>
                <w:bCs/>
              </w:rPr>
            </w:pPr>
            <w:r>
              <w:rPr>
                <w:sz w:val="22"/>
                <w:szCs w:val="22"/>
              </w:rPr>
              <w:t>Familiar: MySQL, MATLAB</w:t>
            </w:r>
          </w:p>
          <w:p w:rsidR="000348B1" w:rsidRPr="000348B1" w:rsidRDefault="000348B1" w:rsidP="000348B1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5E7BD6" w:rsidRPr="00A74A45" w:rsidRDefault="005E7BD6" w:rsidP="00A74A45">
            <w:pPr>
              <w:tabs>
                <w:tab w:val="left" w:pos="2235"/>
              </w:tabs>
              <w:rPr>
                <w:b/>
                <w:bCs/>
              </w:rPr>
            </w:pPr>
            <w:r w:rsidRPr="00A74A45">
              <w:rPr>
                <w:b/>
                <w:bCs/>
              </w:rPr>
              <w:t>Fundamentals of Engineering Honors Robotics Competition</w:t>
            </w:r>
          </w:p>
          <w:p w:rsidR="005E7BD6" w:rsidRDefault="005E7BD6" w:rsidP="005E7BD6">
            <w:pPr>
              <w:tabs>
                <w:tab w:val="left" w:pos="2235"/>
              </w:tabs>
              <w:rPr>
                <w:i/>
                <w:iCs/>
              </w:rPr>
            </w:pPr>
            <w:r>
              <w:rPr>
                <w:i/>
                <w:iCs/>
              </w:rPr>
              <w:t>Lead Programmer</w:t>
            </w:r>
          </w:p>
          <w:p w:rsidR="00FD206B" w:rsidRPr="003D3317" w:rsidRDefault="005E7BD6" w:rsidP="005E7BD6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3D3317">
              <w:rPr>
                <w:sz w:val="22"/>
                <w:szCs w:val="22"/>
              </w:rPr>
              <w:t>Developed software which allowed a robot to run the operations of a factory</w:t>
            </w:r>
          </w:p>
          <w:p w:rsidR="000348B1" w:rsidRPr="003D3317" w:rsidRDefault="000348B1" w:rsidP="000348B1">
            <w:pPr>
              <w:tabs>
                <w:tab w:val="left" w:pos="2235"/>
              </w:tabs>
              <w:rPr>
                <w:sz w:val="12"/>
                <w:szCs w:val="12"/>
              </w:rPr>
            </w:pPr>
          </w:p>
          <w:p w:rsidR="00A74A45" w:rsidRDefault="00A74A45" w:rsidP="00A74A45">
            <w:pPr>
              <w:tabs>
                <w:tab w:val="left" w:pos="2235"/>
              </w:tabs>
              <w:rPr>
                <w:i/>
                <w:iCs/>
              </w:rPr>
            </w:pPr>
            <w:r>
              <w:rPr>
                <w:b/>
                <w:bCs/>
              </w:rPr>
              <w:t>Hack OHI/O</w:t>
            </w:r>
          </w:p>
          <w:p w:rsid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a 36 hour hackathon</w:t>
            </w:r>
          </w:p>
          <w:p w:rsid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Programmed an Android app named “</w:t>
            </w:r>
            <w:proofErr w:type="spellStart"/>
            <w:r>
              <w:rPr>
                <w:sz w:val="22"/>
                <w:szCs w:val="22"/>
              </w:rPr>
              <w:t>TraffiClock</w:t>
            </w:r>
            <w:proofErr w:type="spellEnd"/>
            <w:r>
              <w:rPr>
                <w:sz w:val="22"/>
                <w:szCs w:val="22"/>
              </w:rPr>
              <w:t>” which was a smart alarm clock that would adjust its alarm to an earlier time based on traffic and weather patterns</w:t>
            </w:r>
          </w:p>
          <w:p w:rsid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Placed in the top 10 out of 60 teams</w:t>
            </w:r>
          </w:p>
          <w:p w:rsid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Won the Best Demo award</w:t>
            </w:r>
          </w:p>
          <w:p w:rsidR="000348B1" w:rsidRPr="000348B1" w:rsidRDefault="000348B1" w:rsidP="000348B1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A74A45" w:rsidRDefault="00A74A45" w:rsidP="00A74A45">
            <w:pPr>
              <w:tabs>
                <w:tab w:val="left" w:pos="2235"/>
              </w:tabs>
              <w:rPr>
                <w:i/>
                <w:iCs/>
              </w:rPr>
            </w:pPr>
            <w:r>
              <w:rPr>
                <w:b/>
                <w:bCs/>
              </w:rPr>
              <w:t>Cardinal Health Hackathon</w:t>
            </w:r>
          </w:p>
          <w:p w:rsid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a 24 hour hackathon</w:t>
            </w:r>
          </w:p>
          <w:p w:rsidR="00A74A45" w:rsidRDefault="00A74A45" w:rsidP="00A74A45">
            <w:pPr>
              <w:pStyle w:val="ListParagraph"/>
              <w:numPr>
                <w:ilvl w:val="0"/>
                <w:numId w:val="8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Programmed a website which allowed patients with similar medical conditions to talk to each other about their conditions</w:t>
            </w:r>
          </w:p>
          <w:p w:rsidR="000348B1" w:rsidRPr="000348B1" w:rsidRDefault="000348B1" w:rsidP="000348B1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</w:tc>
      </w:tr>
      <w:tr w:rsidR="00FD206B" w:rsidTr="003D3317">
        <w:tc>
          <w:tcPr>
            <w:tcW w:w="10188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D206B" w:rsidRPr="00FD206B" w:rsidRDefault="00FD206B" w:rsidP="00FD20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</w:p>
        </w:tc>
      </w:tr>
      <w:tr w:rsidR="00FD206B" w:rsidTr="003D3317">
        <w:tc>
          <w:tcPr>
            <w:tcW w:w="10188" w:type="dxa"/>
            <w:gridSpan w:val="2"/>
            <w:tcBorders>
              <w:top w:val="single" w:sz="12" w:space="0" w:color="000000" w:themeColor="text1"/>
            </w:tcBorders>
          </w:tcPr>
          <w:p w:rsidR="000348B1" w:rsidRPr="000348B1" w:rsidRDefault="000348B1" w:rsidP="00FB77A7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FB77A7" w:rsidRDefault="00FB77A7" w:rsidP="00FB77A7">
            <w:pPr>
              <w:tabs>
                <w:tab w:val="left" w:pos="2235"/>
              </w:tabs>
              <w:rPr>
                <w:b/>
                <w:bCs/>
              </w:rPr>
            </w:pPr>
            <w:r>
              <w:rPr>
                <w:b/>
                <w:bCs/>
              </w:rPr>
              <w:t>Professional Development Program</w:t>
            </w:r>
          </w:p>
          <w:p w:rsidR="00C26840" w:rsidRDefault="00FB77A7" w:rsidP="00C26840">
            <w:pPr>
              <w:tabs>
                <w:tab w:val="left" w:pos="2235"/>
              </w:tabs>
              <w:rPr>
                <w:i/>
                <w:iCs/>
              </w:rPr>
            </w:pPr>
            <w:r w:rsidRPr="00FB77A7">
              <w:rPr>
                <w:i/>
                <w:iCs/>
              </w:rPr>
              <w:t>Vi</w:t>
            </w:r>
            <w:r>
              <w:rPr>
                <w:i/>
                <w:iCs/>
              </w:rPr>
              <w:t>ce President of Marketing and Web Development</w:t>
            </w:r>
          </w:p>
          <w:p w:rsidR="00C26840" w:rsidRPr="003D3317" w:rsidRDefault="00C26840" w:rsidP="00C26840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i/>
                <w:iCs/>
                <w:sz w:val="22"/>
                <w:szCs w:val="22"/>
              </w:rPr>
            </w:pPr>
            <w:r w:rsidRPr="003D3317">
              <w:rPr>
                <w:sz w:val="22"/>
                <w:szCs w:val="22"/>
              </w:rPr>
              <w:t>Designed flyers to distribute at student organization fairs</w:t>
            </w:r>
          </w:p>
          <w:p w:rsidR="00C26840" w:rsidRPr="003D3317" w:rsidRDefault="00C26840" w:rsidP="00C26840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  <w:rPr>
                <w:sz w:val="22"/>
                <w:szCs w:val="22"/>
              </w:rPr>
            </w:pPr>
            <w:r w:rsidRPr="003D3317">
              <w:rPr>
                <w:sz w:val="22"/>
                <w:szCs w:val="22"/>
              </w:rPr>
              <w:t>Performed website maintenance</w:t>
            </w:r>
          </w:p>
          <w:p w:rsidR="00FD206B" w:rsidRDefault="00C26840" w:rsidP="003D3317">
            <w:pPr>
              <w:pStyle w:val="ListParagraph"/>
              <w:numPr>
                <w:ilvl w:val="0"/>
                <w:numId w:val="9"/>
              </w:numPr>
              <w:tabs>
                <w:tab w:val="left" w:pos="2235"/>
              </w:tabs>
            </w:pPr>
            <w:r w:rsidRPr="003D3317">
              <w:rPr>
                <w:sz w:val="22"/>
                <w:szCs w:val="22"/>
              </w:rPr>
              <w:t>Managed general club affairs</w:t>
            </w:r>
            <w:bookmarkStart w:id="0" w:name="_GoBack"/>
            <w:bookmarkEnd w:id="0"/>
          </w:p>
        </w:tc>
      </w:tr>
    </w:tbl>
    <w:p w:rsidR="00D15900" w:rsidRPr="00E97BD4" w:rsidRDefault="00D15900" w:rsidP="00E97BD4">
      <w:pPr>
        <w:tabs>
          <w:tab w:val="left" w:pos="2235"/>
        </w:tabs>
      </w:pPr>
    </w:p>
    <w:sectPr w:rsidR="00D15900" w:rsidRPr="00E97BD4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7128"/>
    <w:multiLevelType w:val="multilevel"/>
    <w:tmpl w:val="932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3060DB2"/>
    <w:multiLevelType w:val="hybridMultilevel"/>
    <w:tmpl w:val="726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53A14"/>
    <w:multiLevelType w:val="multilevel"/>
    <w:tmpl w:val="ACF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3E146BF"/>
    <w:multiLevelType w:val="hybridMultilevel"/>
    <w:tmpl w:val="8ED0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97726"/>
    <w:multiLevelType w:val="multilevel"/>
    <w:tmpl w:val="615A0F0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C925303"/>
    <w:multiLevelType w:val="hybridMultilevel"/>
    <w:tmpl w:val="C766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951E8"/>
    <w:multiLevelType w:val="multilevel"/>
    <w:tmpl w:val="E73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8B96D4B"/>
    <w:multiLevelType w:val="multilevel"/>
    <w:tmpl w:val="38F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E890754"/>
    <w:multiLevelType w:val="multilevel"/>
    <w:tmpl w:val="88B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694759C"/>
    <w:multiLevelType w:val="multilevel"/>
    <w:tmpl w:val="6206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46"/>
    <w:rsid w:val="000348B1"/>
    <w:rsid w:val="000A341C"/>
    <w:rsid w:val="00233529"/>
    <w:rsid w:val="002E5F11"/>
    <w:rsid w:val="003D0AB9"/>
    <w:rsid w:val="003D3317"/>
    <w:rsid w:val="003F6F91"/>
    <w:rsid w:val="00494A46"/>
    <w:rsid w:val="005B540A"/>
    <w:rsid w:val="005E7BD6"/>
    <w:rsid w:val="00635BD7"/>
    <w:rsid w:val="00816CCB"/>
    <w:rsid w:val="00881554"/>
    <w:rsid w:val="00943746"/>
    <w:rsid w:val="00A74A45"/>
    <w:rsid w:val="00B43465"/>
    <w:rsid w:val="00B53B4C"/>
    <w:rsid w:val="00C26840"/>
    <w:rsid w:val="00D15900"/>
    <w:rsid w:val="00E97BD4"/>
    <w:rsid w:val="00EA23C3"/>
    <w:rsid w:val="00F15727"/>
    <w:rsid w:val="00F343B1"/>
    <w:rsid w:val="00FB77A7"/>
    <w:rsid w:val="00FD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 w:themeColor="accent1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 w:themeColor="accent1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23F52-332A-4F0C-8058-2C292CFD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234D0590.dotm</Template>
  <TotalTime>43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15</cp:revision>
  <cp:lastPrinted>2014-10-19T06:14:00Z</cp:lastPrinted>
  <dcterms:created xsi:type="dcterms:W3CDTF">2014-10-19T05:34:00Z</dcterms:created>
  <dcterms:modified xsi:type="dcterms:W3CDTF">2014-10-19T06:17:00Z</dcterms:modified>
  <dc:language>en-US</dc:language>
</cp:coreProperties>
</file>