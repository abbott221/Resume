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3"/>
        <w:gridCol w:w="5639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567802">
        <w:trPr>
          <w:trHeight w:val="717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0F7B65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0F7B65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9E1CA0" w:rsidRPr="00567802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0F7B65" w:rsidRDefault="003415E3" w:rsidP="003415E3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9E1CA0" w:rsidRDefault="00C935FE" w:rsidP="000F7B65">
            <w:pPr>
              <w:tabs>
                <w:tab w:val="left" w:pos="2235"/>
              </w:tabs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30FE8" w:rsidRPr="00330FE8" w:rsidRDefault="00330FE8" w:rsidP="00330FE8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  <w:bookmarkStart w:id="0" w:name="_GoBack"/>
            <w:bookmarkEnd w:id="0"/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(6 years), C/C++ (2 years), VB.NET/VBA (1 year)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FC14CD" w:rsidRPr="00077CCC" w:rsidRDefault="00355C94" w:rsidP="00077CC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077CCC" w:rsidRPr="002721F8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Responsibilities include grading, assisting with lab, and answering questions</w:t>
            </w:r>
          </w:p>
          <w:p w:rsidR="00077CCC" w:rsidRPr="00BA12F0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Siemens PLM Software</w:t>
            </w:r>
            <w:r w:rsidRPr="00210E47">
              <w:rPr>
                <w:bCs/>
                <w:sz w:val="18"/>
                <w:szCs w:val="18"/>
              </w:rPr>
              <w:tab/>
            </w:r>
            <w:r w:rsidRPr="00210E4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January 2015-August 2015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 Co-op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34D5B">
              <w:rPr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XML</w:t>
            </w:r>
            <w:r w:rsidRPr="00B6695C">
              <w:rPr>
                <w:b/>
                <w:bCs/>
                <w:sz w:val="18"/>
                <w:szCs w:val="18"/>
              </w:rPr>
              <w:t xml:space="preserve"> | .NET</w:t>
            </w:r>
          </w:p>
          <w:p w:rsidR="001038A6" w:rsidRDefault="001038A6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more than 35 hours per week for 8 months</w:t>
            </w:r>
            <w:r>
              <w:rPr>
                <w:sz w:val="18"/>
                <w:szCs w:val="18"/>
              </w:rPr>
              <w:t xml:space="preserve"> 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several hours and a few dozen lines of code, reduced the run time for an inherited VB.NET utility by over 99%, from more than 40 minutes to less than 5 seconds</w:t>
            </w:r>
          </w:p>
          <w:p w:rsidR="00077CCC" w:rsidRPr="00035A08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application to automate and streamline a task that took up to 40% of Product Manager’s time by integrating issue tracking software with scrum management software</w:t>
            </w:r>
          </w:p>
          <w:p w:rsidR="00077CCC" w:rsidRPr="000535B2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functionality to a Google Web Toolkit widget while reducing the number of server calls made by the widget</w:t>
            </w:r>
          </w:p>
          <w:p w:rsidR="00EE306E" w:rsidRPr="001038A6" w:rsidRDefault="00077CCC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 several utilities involved in importing data from excel files to a database</w:t>
            </w:r>
          </w:p>
          <w:p w:rsidR="00077CCC" w:rsidRPr="00BA12F0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May 2014-August 2014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 | PHP | MySQL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77CCC">
              <w:rPr>
                <w:sz w:val="18"/>
                <w:szCs w:val="18"/>
              </w:rPr>
              <w:t>Set up a server to run automated data logging</w:t>
            </w: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="004977BE"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>
              <w:rPr>
                <w:sz w:val="18"/>
                <w:szCs w:val="18"/>
              </w:rPr>
              <w:t>pp named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 by programming a GUI that allowed the robot path to be adjusted without changing the code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Cardinal Health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April 2014</w:t>
            </w:r>
          </w:p>
          <w:p w:rsidR="004A5ED8" w:rsidRPr="008127E4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</w:t>
            </w:r>
            <w:r>
              <w:rPr>
                <w:sz w:val="18"/>
                <w:szCs w:val="18"/>
              </w:rPr>
              <w:t>site which allowed patients to discuss their medical conditions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JS | PHP | MySQL</w:t>
            </w:r>
          </w:p>
          <w:p w:rsidR="00FC14CD" w:rsidRPr="00567802" w:rsidRDefault="00FC14CD" w:rsidP="00567802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F7B65"/>
    <w:rsid w:val="001038A6"/>
    <w:rsid w:val="00113A84"/>
    <w:rsid w:val="00162497"/>
    <w:rsid w:val="00163989"/>
    <w:rsid w:val="001928E8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F3965"/>
    <w:rsid w:val="004014E7"/>
    <w:rsid w:val="00412BCA"/>
    <w:rsid w:val="00481BB0"/>
    <w:rsid w:val="004820DA"/>
    <w:rsid w:val="004946BE"/>
    <w:rsid w:val="004977BE"/>
    <w:rsid w:val="004A3E63"/>
    <w:rsid w:val="004A5ED8"/>
    <w:rsid w:val="004B6E9F"/>
    <w:rsid w:val="004C5966"/>
    <w:rsid w:val="004C5AD7"/>
    <w:rsid w:val="004D2FC8"/>
    <w:rsid w:val="005007EF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E47B1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4216B"/>
    <w:rsid w:val="00950F46"/>
    <w:rsid w:val="009541AE"/>
    <w:rsid w:val="00990F09"/>
    <w:rsid w:val="009948DC"/>
    <w:rsid w:val="009A399F"/>
    <w:rsid w:val="009C5D04"/>
    <w:rsid w:val="009C5F90"/>
    <w:rsid w:val="009E1CA0"/>
    <w:rsid w:val="009F5FF8"/>
    <w:rsid w:val="00A3423D"/>
    <w:rsid w:val="00A7220A"/>
    <w:rsid w:val="00A8535B"/>
    <w:rsid w:val="00A92143"/>
    <w:rsid w:val="00B13615"/>
    <w:rsid w:val="00B23598"/>
    <w:rsid w:val="00B34D5B"/>
    <w:rsid w:val="00B6695C"/>
    <w:rsid w:val="00B774FA"/>
    <w:rsid w:val="00BA12F0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E306E"/>
    <w:rsid w:val="00EF1AA2"/>
    <w:rsid w:val="00F007AA"/>
    <w:rsid w:val="00F16635"/>
    <w:rsid w:val="00F32435"/>
    <w:rsid w:val="00F3595D"/>
    <w:rsid w:val="00F67341"/>
    <w:rsid w:val="00FA03C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8AE8-694E-466A-B68A-2EC5A6E5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D13CC463.dotm</Template>
  <TotalTime>16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44</cp:revision>
  <cp:lastPrinted>2015-09-25T04:20:00Z</cp:lastPrinted>
  <dcterms:created xsi:type="dcterms:W3CDTF">2015-09-25T04:04:00Z</dcterms:created>
  <dcterms:modified xsi:type="dcterms:W3CDTF">2015-09-25T04:20:00Z</dcterms:modified>
  <dc:language>en-US</dc:language>
</cp:coreProperties>
</file>