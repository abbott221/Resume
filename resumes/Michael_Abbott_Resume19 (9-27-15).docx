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9F5FF8" w:rsidRPr="00FA03C3">
        <w:rPr>
          <w:sz w:val="18"/>
          <w:szCs w:val="18"/>
        </w:rPr>
        <w:t>7280 Black Abbey Ct.     Dublin, OH 43017     C: 614-361-</w:t>
      </w:r>
      <w:r w:rsidR="00950F46">
        <w:rPr>
          <w:sz w:val="18"/>
          <w:szCs w:val="18"/>
        </w:rPr>
        <w:t>9319     abbott.221@</w:t>
      </w:r>
      <w:r w:rsidR="009F5FF8" w:rsidRPr="00FA03C3">
        <w:rPr>
          <w:sz w:val="18"/>
          <w:szCs w:val="18"/>
        </w:rPr>
        <w:t>osu.edu</w:t>
      </w:r>
    </w:p>
    <w:p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4333"/>
        <w:gridCol w:w="5639"/>
      </w:tblGrid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:rsidTr="00567802">
        <w:trPr>
          <w:trHeight w:val="717"/>
        </w:trPr>
        <w:tc>
          <w:tcPr>
            <w:tcW w:w="4428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:rsidR="003415E3" w:rsidRPr="000F7B65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0F7B65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:rsidR="003415E3" w:rsidRPr="00280B3C" w:rsidRDefault="003415E3">
            <w:pPr>
              <w:tabs>
                <w:tab w:val="left" w:pos="2235"/>
              </w:tabs>
              <w:rPr>
                <w:i/>
                <w:iCs/>
                <w:sz w:val="18"/>
                <w:szCs w:val="18"/>
              </w:rPr>
            </w:pPr>
            <w:r w:rsidRPr="00280B3C">
              <w:rPr>
                <w:i/>
                <w:iCs/>
                <w:sz w:val="18"/>
                <w:szCs w:val="18"/>
              </w:rPr>
              <w:t>Bachelor of Science: Computer Science and Engineering</w:t>
            </w:r>
          </w:p>
          <w:p w:rsidR="009E1CA0" w:rsidRPr="00567802" w:rsidRDefault="003415E3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Honors</w:t>
            </w:r>
            <w:r>
              <w:rPr>
                <w:sz w:val="18"/>
                <w:szCs w:val="18"/>
              </w:rPr>
              <w:t xml:space="preserve"> Engineering</w:t>
            </w:r>
            <w:r w:rsidRPr="00280B3C">
              <w:rPr>
                <w:sz w:val="18"/>
                <w:szCs w:val="18"/>
              </w:rPr>
              <w:t xml:space="preserve"> Program</w:t>
            </w:r>
          </w:p>
        </w:tc>
        <w:tc>
          <w:tcPr>
            <w:tcW w:w="5759" w:type="dxa"/>
            <w:tcBorders>
              <w:top w:val="single" w:sz="12" w:space="0" w:color="000001"/>
              <w:left w:val="nil"/>
              <w:bottom w:val="single" w:sz="12" w:space="0" w:color="000001"/>
            </w:tcBorders>
            <w:shd w:val="clear" w:color="auto" w:fill="auto"/>
          </w:tcPr>
          <w:p w:rsidR="003415E3" w:rsidRPr="000F7B65" w:rsidRDefault="003415E3" w:rsidP="003415E3">
            <w:pPr>
              <w:tabs>
                <w:tab w:val="left" w:pos="2235"/>
              </w:tabs>
              <w:rPr>
                <w:sz w:val="10"/>
                <w:szCs w:val="10"/>
              </w:rPr>
            </w:pPr>
          </w:p>
          <w:p w:rsidR="009E1CA0" w:rsidRDefault="00C935FE" w:rsidP="000F7B65">
            <w:pPr>
              <w:tabs>
                <w:tab w:val="left" w:pos="2235"/>
              </w:tabs>
              <w:rPr>
                <w:rFonts w:cs="Times New Roman"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9E1CA0" w:rsidRPr="00280B3C">
              <w:rPr>
                <w:rFonts w:cs="Times New Roman"/>
                <w:bCs/>
                <w:sz w:val="18"/>
                <w:szCs w:val="18"/>
              </w:rPr>
              <w:t>Expected 2017</w:t>
            </w:r>
          </w:p>
          <w:p w:rsidR="009E1CA0" w:rsidRPr="00375DD5" w:rsidRDefault="00C935FE" w:rsidP="000F7B65">
            <w:pPr>
              <w:tabs>
                <w:tab w:val="left" w:pos="2235"/>
              </w:tabs>
              <w:rPr>
                <w:rFonts w:cs="Times New Roman"/>
                <w:b/>
                <w:bCs/>
                <w:sz w:val="18"/>
                <w:szCs w:val="18"/>
              </w:rPr>
            </w:pP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6C358E" w:rsidRPr="00C935FE">
              <w:rPr>
                <w:rFonts w:cs="Times New Roman"/>
                <w:bCs/>
                <w:sz w:val="18"/>
                <w:szCs w:val="18"/>
              </w:rPr>
              <w:tab/>
            </w:r>
            <w:r w:rsidR="005D446C" w:rsidRPr="00375DD5">
              <w:rPr>
                <w:rFonts w:cs="Times New Roman"/>
                <w:b/>
                <w:bCs/>
                <w:sz w:val="18"/>
                <w:szCs w:val="18"/>
              </w:rPr>
              <w:t>GPA: 3.42</w:t>
            </w:r>
            <w:r w:rsidR="009E1CA0" w:rsidRPr="00375DD5">
              <w:rPr>
                <w:rFonts w:cs="Times New Roman"/>
                <w:b/>
                <w:bCs/>
                <w:sz w:val="18"/>
                <w:szCs w:val="18"/>
              </w:rPr>
              <w:t>6</w:t>
            </w:r>
          </w:p>
          <w:p w:rsidR="003415E3" w:rsidRDefault="003415E3" w:rsidP="000F7B65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280B3C">
              <w:rPr>
                <w:sz w:val="18"/>
                <w:szCs w:val="18"/>
              </w:rPr>
              <w:t>Dean’s List Member</w:t>
            </w:r>
          </w:p>
          <w:p w:rsidR="00330FE8" w:rsidRPr="00330FE8" w:rsidRDefault="00330FE8" w:rsidP="00330FE8">
            <w:pPr>
              <w:tabs>
                <w:tab w:val="left" w:pos="2235"/>
              </w:tabs>
              <w:ind w:left="360"/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 Experienc</w:t>
            </w:r>
            <w:r w:rsidRPr="00210E47">
              <w:rPr>
                <w:b/>
                <w:bCs/>
                <w:sz w:val="18"/>
                <w:szCs w:val="18"/>
              </w:rPr>
              <w:t>e</w:t>
            </w:r>
          </w:p>
          <w:p w:rsidR="00355C94" w:rsidRDefault="00355C94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Proficient Languages</w:t>
            </w:r>
            <w:r w:rsidRPr="00B34D5B">
              <w:rPr>
                <w:sz w:val="18"/>
                <w:szCs w:val="18"/>
              </w:rPr>
              <w:t>: Java</w:t>
            </w:r>
            <w:r>
              <w:rPr>
                <w:sz w:val="18"/>
                <w:szCs w:val="18"/>
              </w:rPr>
              <w:t xml:space="preserve"> (6 years), C/C++ (2 years), VB.NET/VBA (1 year)</w:t>
            </w:r>
          </w:p>
          <w:p w:rsidR="00355C94" w:rsidRDefault="00355C94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Familiar Languages: JavaScript, PHP, HTML/CSS, MySQL, BASH, MATLAB</w:t>
            </w:r>
          </w:p>
          <w:p w:rsidR="00FC14CD" w:rsidRPr="00077CCC" w:rsidRDefault="00355C94" w:rsidP="00077CCC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Frameworks, APIs, Libraries, Software: GWT, GIN, Swing, </w:t>
            </w:r>
            <w:proofErr w:type="spellStart"/>
            <w:r>
              <w:rPr>
                <w:sz w:val="18"/>
                <w:szCs w:val="18"/>
              </w:rPr>
              <w:t>LibGDX</w:t>
            </w:r>
            <w:proofErr w:type="spellEnd"/>
            <w:r>
              <w:rPr>
                <w:sz w:val="18"/>
                <w:szCs w:val="18"/>
              </w:rPr>
              <w:t xml:space="preserve">, Apache Commons, .NET, Ubuntu, </w:t>
            </w:r>
            <w:proofErr w:type="spellStart"/>
            <w:r>
              <w:rPr>
                <w:sz w:val="18"/>
                <w:szCs w:val="18"/>
              </w:rPr>
              <w:t>RedHat</w:t>
            </w:r>
            <w:proofErr w:type="spellEnd"/>
            <w:r>
              <w:rPr>
                <w:sz w:val="18"/>
                <w:szCs w:val="18"/>
              </w:rPr>
              <w:t>, Excel</w:t>
            </w:r>
          </w:p>
          <w:p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The Ohio State University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August 2015-Current</w:t>
            </w: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Teaching Assistant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077CCC" w:rsidRPr="002721F8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Responsibilities include grading, assisting with lab, and answering questions</w:t>
            </w:r>
          </w:p>
          <w:p w:rsidR="00077CCC" w:rsidRPr="00BA12F0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Siemens PLM Software</w:t>
            </w:r>
            <w:r w:rsidRPr="00210E47">
              <w:rPr>
                <w:bCs/>
                <w:sz w:val="18"/>
                <w:szCs w:val="18"/>
              </w:rPr>
              <w:tab/>
            </w:r>
            <w:r w:rsidRPr="00210E47"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>
              <w:rPr>
                <w:bCs/>
                <w:sz w:val="18"/>
                <w:szCs w:val="18"/>
              </w:rPr>
              <w:tab/>
            </w:r>
            <w:r w:rsidRPr="00BA12F0">
              <w:rPr>
                <w:bCs/>
                <w:sz w:val="18"/>
                <w:szCs w:val="18"/>
              </w:rPr>
              <w:tab/>
            </w:r>
            <w:r w:rsidRPr="00B34D5B">
              <w:rPr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January 2015-August 2015</w:t>
            </w: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Software Development Co-op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B34D5B">
              <w:rPr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XML</w:t>
            </w:r>
            <w:r w:rsidRPr="00B6695C">
              <w:rPr>
                <w:b/>
                <w:bCs/>
                <w:sz w:val="18"/>
                <w:szCs w:val="18"/>
              </w:rPr>
              <w:t xml:space="preserve"> | .NET</w:t>
            </w:r>
          </w:p>
          <w:p w:rsidR="001038A6" w:rsidRDefault="00A72122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Worked 40</w:t>
            </w:r>
            <w:r w:rsidR="001038A6">
              <w:rPr>
                <w:sz w:val="18"/>
                <w:szCs w:val="18"/>
              </w:rPr>
              <w:t xml:space="preserve"> hours per week for 8 months 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Within several hours and a few dozen lines of code, reduced the run time for an inherited VB.NET utility by over 99%, from more than 40 minutes to less than 5 seconds</w:t>
            </w:r>
          </w:p>
          <w:p w:rsidR="00077CCC" w:rsidRPr="00035A08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an application to automate and streamline a task that took up to 40% of Product Manager’s time by integrating issue tracking software with scrum management software</w:t>
            </w:r>
          </w:p>
          <w:p w:rsidR="00077CCC" w:rsidRPr="000535B2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functionality to a Google Web Toolkit widget while reducing the number of server calls made by the widget</w:t>
            </w:r>
          </w:p>
          <w:p w:rsidR="00EE306E" w:rsidRPr="001038A6" w:rsidRDefault="00077CCC" w:rsidP="001038A6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Maintained and improved several utilities involved in importing data from excel files to a database</w:t>
            </w:r>
          </w:p>
          <w:p w:rsidR="00077CCC" w:rsidRPr="00BA12F0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Franklin County Emergency Management and Homeland Security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May 2014-August 2014</w:t>
            </w:r>
          </w:p>
          <w:p w:rsidR="00077CCC" w:rsidRPr="00B6695C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Assistant to the IT Manager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 | PHP | MySQL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Automated the work of hundreds of volunteers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an application to direct staff through the flood management procedure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to monitor water levels throughout central Ohio</w:t>
            </w:r>
            <w:r>
              <w:rPr>
                <w:sz w:val="18"/>
                <w:szCs w:val="18"/>
              </w:rPr>
              <w:t xml:space="preserve"> for automated tracking of floods</w:t>
            </w:r>
          </w:p>
          <w:p w:rsidR="00077CCC" w:rsidRDefault="00077CCC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77CCC">
              <w:rPr>
                <w:sz w:val="18"/>
                <w:szCs w:val="18"/>
              </w:rPr>
              <w:t>Set up a server to run automated data logging</w:t>
            </w:r>
          </w:p>
          <w:p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Personal Projects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Default="00FC14CD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5B5F5E" w:rsidRPr="00B6695C" w:rsidRDefault="005B5F5E" w:rsidP="005B5F5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proofErr w:type="spellStart"/>
            <w:r w:rsidRPr="000F7B65">
              <w:rPr>
                <w:b/>
                <w:bCs/>
                <w:sz w:val="20"/>
                <w:szCs w:val="20"/>
              </w:rPr>
              <w:t>CloudScape</w:t>
            </w:r>
            <w:proofErr w:type="spellEnd"/>
            <w:r w:rsidR="004977BE" w:rsidRPr="000F7B65">
              <w:rPr>
                <w:b/>
                <w:bCs/>
                <w:sz w:val="20"/>
                <w:szCs w:val="20"/>
              </w:rPr>
              <w:t xml:space="preserve"> Videogame</w:t>
            </w:r>
            <w:r w:rsidR="004977BE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="004977BE"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36187B">
              <w:rPr>
                <w:sz w:val="18"/>
                <w:szCs w:val="18"/>
              </w:rPr>
              <w:t>April 2014</w:t>
            </w:r>
            <w:r w:rsidR="00E727B7">
              <w:rPr>
                <w:sz w:val="18"/>
                <w:szCs w:val="18"/>
              </w:rPr>
              <w:t>-</w:t>
            </w:r>
            <w:r w:rsidR="00314E6A">
              <w:rPr>
                <w:sz w:val="18"/>
                <w:szCs w:val="18"/>
              </w:rPr>
              <w:t>Current</w:t>
            </w:r>
          </w:p>
          <w:p w:rsidR="005B5F5E" w:rsidRPr="00B6695C" w:rsidRDefault="00F67341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turn-based</w:t>
            </w:r>
            <w:r w:rsidR="004946BE">
              <w:rPr>
                <w:sz w:val="18"/>
                <w:szCs w:val="18"/>
              </w:rPr>
              <w:t xml:space="preserve"> cross-platform</w:t>
            </w:r>
            <w:r>
              <w:rPr>
                <w:sz w:val="18"/>
                <w:szCs w:val="18"/>
              </w:rPr>
              <w:t xml:space="preserve"> strategy game</w:t>
            </w:r>
            <w:r w:rsidR="005B5F5E">
              <w:rPr>
                <w:sz w:val="18"/>
                <w:szCs w:val="18"/>
              </w:rPr>
              <w:t xml:space="preserve"> written with </w:t>
            </w:r>
            <w:proofErr w:type="spellStart"/>
            <w:r w:rsidR="005B5F5E">
              <w:rPr>
                <w:sz w:val="18"/>
                <w:szCs w:val="18"/>
              </w:rPr>
              <w:t>LibGDX</w:t>
            </w:r>
            <w:proofErr w:type="spellEnd"/>
            <w:r w:rsidR="005B5F5E">
              <w:rPr>
                <w:rFonts w:cs="Times New Roman"/>
                <w:bCs/>
                <w:sz w:val="18"/>
                <w:szCs w:val="18"/>
              </w:rPr>
              <w:tab/>
            </w:r>
            <w:r w:rsidR="004946BE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="005B5F5E" w:rsidRPr="00B6695C">
              <w:rPr>
                <w:b/>
                <w:bCs/>
                <w:sz w:val="18"/>
                <w:szCs w:val="18"/>
              </w:rPr>
              <w:t>Java</w:t>
            </w:r>
            <w:r w:rsidR="00BB37E4" w:rsidRPr="00B6695C">
              <w:rPr>
                <w:b/>
                <w:bCs/>
                <w:sz w:val="18"/>
                <w:szCs w:val="18"/>
              </w:rPr>
              <w:t xml:space="preserve"> | PHP</w:t>
            </w:r>
            <w:r w:rsidR="00BB37E4">
              <w:rPr>
                <w:b/>
                <w:bCs/>
                <w:sz w:val="18"/>
                <w:szCs w:val="18"/>
              </w:rPr>
              <w:t xml:space="preserve"> | MySQL</w:t>
            </w:r>
          </w:p>
          <w:p w:rsidR="004946BE" w:rsidRDefault="004946B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Developed completely individually and independently of any coursework</w:t>
            </w:r>
          </w:p>
          <w:p w:rsidR="00E73E47" w:rsidRDefault="00E73E47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</w:t>
            </w:r>
            <w:r w:rsidR="00323C7C">
              <w:rPr>
                <w:sz w:val="18"/>
                <w:szCs w:val="18"/>
              </w:rPr>
              <w:t>s in game and play against the artificial i</w:t>
            </w:r>
            <w:r>
              <w:rPr>
                <w:sz w:val="18"/>
                <w:szCs w:val="18"/>
              </w:rPr>
              <w:t>ntelligence</w:t>
            </w:r>
          </w:p>
          <w:p w:rsidR="005B5F5E" w:rsidRDefault="005B5F5E" w:rsidP="005B5F5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:rsidR="00BB37E4" w:rsidRPr="00CD346B" w:rsidRDefault="00E73E47" w:rsidP="004946BE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 p</w:t>
            </w:r>
            <w:r w:rsidR="005932B2">
              <w:rPr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for latest stable build</w:t>
            </w:r>
            <w:r w:rsidR="005932B2">
              <w:rPr>
                <w:sz w:val="18"/>
                <w:szCs w:val="18"/>
              </w:rPr>
              <w:t xml:space="preserve">: </w:t>
            </w:r>
            <w:r w:rsidR="00BB37E4" w:rsidRPr="00FE19A8">
              <w:rPr>
                <w:sz w:val="18"/>
                <w:szCs w:val="18"/>
              </w:rPr>
              <w:t>http://cloudscape.site/</w:t>
            </w:r>
          </w:p>
          <w:p w:rsidR="00CD346B" w:rsidRPr="004A5ED8" w:rsidRDefault="00CD346B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:rsidR="00FC14CD" w:rsidRPr="00BA12F0" w:rsidRDefault="004A5ED8">
            <w:pPr>
              <w:rPr>
                <w:b/>
                <w:bCs/>
              </w:rPr>
            </w:pPr>
            <w:r>
              <w:rPr>
                <w:b/>
                <w:bCs/>
              </w:rPr>
              <w:t>Group Projects</w:t>
            </w:r>
          </w:p>
        </w:tc>
      </w:tr>
      <w:tr w:rsidR="00FC14CD"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OHI/O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October 2014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Placed in the top 10 out of 60 teams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</w:p>
          <w:p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:rsidR="004A5ED8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an Android a</w:t>
            </w:r>
            <w:r>
              <w:rPr>
                <w:sz w:val="18"/>
                <w:szCs w:val="18"/>
              </w:rPr>
              <w:t>pp named “</w:t>
            </w:r>
            <w:proofErr w:type="spellStart"/>
            <w:r>
              <w:rPr>
                <w:sz w:val="18"/>
                <w:szCs w:val="18"/>
              </w:rPr>
              <w:t>TraffiClock</w:t>
            </w:r>
            <w:proofErr w:type="spellEnd"/>
            <w:r>
              <w:rPr>
                <w:sz w:val="18"/>
                <w:szCs w:val="18"/>
              </w:rPr>
              <w:t>,”</w:t>
            </w:r>
            <w:r w:rsidRPr="00055D4A">
              <w:rPr>
                <w:sz w:val="18"/>
                <w:szCs w:val="18"/>
              </w:rPr>
              <w:t xml:space="preserve"> a smart a</w:t>
            </w:r>
            <w:r>
              <w:rPr>
                <w:sz w:val="18"/>
                <w:szCs w:val="18"/>
              </w:rPr>
              <w:t>larm clock that would adjust its</w:t>
            </w:r>
            <w:r w:rsidRPr="00055D4A">
              <w:rPr>
                <w:sz w:val="18"/>
                <w:szCs w:val="18"/>
              </w:rPr>
              <w:t xml:space="preserve"> alarm based on traffic and weather patterns</w:t>
            </w:r>
            <w:r w:rsidR="00772A76">
              <w:rPr>
                <w:sz w:val="18"/>
                <w:szCs w:val="18"/>
              </w:rPr>
              <w:t xml:space="preserve"> by using the Google Maps API</w:t>
            </w:r>
            <w:bookmarkStart w:id="0" w:name="_GoBack"/>
            <w:bookmarkEnd w:id="0"/>
          </w:p>
          <w:p w:rsidR="004A5ED8" w:rsidRPr="00BA12F0" w:rsidRDefault="004A5ED8" w:rsidP="004A5ED8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Fundamentals of Engineering Honors Robotics Competition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Spring 2014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34D5B">
              <w:rPr>
                <w:sz w:val="18"/>
                <w:szCs w:val="18"/>
              </w:rPr>
              <w:t>Developed software which allowed a robot to run the operations of a factory</w:t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C | C++</w:t>
            </w:r>
          </w:p>
          <w:p w:rsidR="004A5ED8" w:rsidRPr="00E73E47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Reduced time required for each test run by over 95%</w:t>
            </w:r>
            <w:r w:rsidR="009637FB">
              <w:rPr>
                <w:bCs/>
                <w:sz w:val="18"/>
                <w:szCs w:val="18"/>
              </w:rPr>
              <w:t>, from minutes to seconds,</w:t>
            </w:r>
            <w:r>
              <w:rPr>
                <w:bCs/>
                <w:sz w:val="18"/>
                <w:szCs w:val="18"/>
              </w:rPr>
              <w:t xml:space="preserve"> by programming a GUI that allowed the robot path to be adjusted without changing the code</w:t>
            </w:r>
          </w:p>
          <w:p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:rsidR="004A5ED8" w:rsidRPr="00B6695C" w:rsidRDefault="004A5ED8" w:rsidP="004A5ED8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Cardinal Health Hackathon</w:t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A12F0">
              <w:rPr>
                <w:rFonts w:cs="Times New Roman"/>
                <w:bCs/>
                <w:sz w:val="18"/>
                <w:szCs w:val="18"/>
              </w:rPr>
              <w:tab/>
            </w:r>
            <w:r w:rsidRPr="00210E47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sz w:val="18"/>
                <w:szCs w:val="18"/>
              </w:rPr>
              <w:t>April 2014</w:t>
            </w:r>
          </w:p>
          <w:p w:rsidR="004A5ED8" w:rsidRPr="008127E4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Programmed a web</w:t>
            </w:r>
            <w:r>
              <w:rPr>
                <w:sz w:val="18"/>
                <w:szCs w:val="18"/>
              </w:rPr>
              <w:t>site which allowed patients to discuss their medical conditions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 w:rsidRPr="00280B3C">
              <w:rPr>
                <w:rFonts w:cs="Times New Roman"/>
                <w:bCs/>
                <w:sz w:val="18"/>
                <w:szCs w:val="18"/>
              </w:rPr>
              <w:tab/>
            </w:r>
            <w:r w:rsidRPr="00B6695C">
              <w:rPr>
                <w:b/>
                <w:bCs/>
                <w:sz w:val="18"/>
                <w:szCs w:val="18"/>
              </w:rPr>
              <w:t>JS | PHP | MySQL</w:t>
            </w:r>
          </w:p>
          <w:p w:rsidR="00FC14CD" w:rsidRPr="00567802" w:rsidRDefault="00FC14CD" w:rsidP="00567802">
            <w:pPr>
              <w:tabs>
                <w:tab w:val="left" w:pos="2235"/>
              </w:tabs>
              <w:rPr>
                <w:sz w:val="20"/>
                <w:szCs w:val="20"/>
              </w:rPr>
            </w:pPr>
          </w:p>
        </w:tc>
      </w:tr>
    </w:tbl>
    <w:p w:rsidR="00FC14CD" w:rsidRDefault="00FC14CD">
      <w:pPr>
        <w:tabs>
          <w:tab w:val="left" w:pos="2235"/>
        </w:tabs>
      </w:pPr>
    </w:p>
    <w:sectPr w:rsidR="00FC14CD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8A40A2"/>
    <w:multiLevelType w:val="multilevel"/>
    <w:tmpl w:val="85E66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CD"/>
    <w:rsid w:val="00035A08"/>
    <w:rsid w:val="0003705F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F7B65"/>
    <w:rsid w:val="001038A6"/>
    <w:rsid w:val="00113A84"/>
    <w:rsid w:val="00162497"/>
    <w:rsid w:val="00163989"/>
    <w:rsid w:val="001928E8"/>
    <w:rsid w:val="001E26EB"/>
    <w:rsid w:val="00203886"/>
    <w:rsid w:val="0020455B"/>
    <w:rsid w:val="00207939"/>
    <w:rsid w:val="00210E47"/>
    <w:rsid w:val="002356BA"/>
    <w:rsid w:val="00270A60"/>
    <w:rsid w:val="002721F8"/>
    <w:rsid w:val="00272E95"/>
    <w:rsid w:val="00280B3C"/>
    <w:rsid w:val="00314E6A"/>
    <w:rsid w:val="00323C7C"/>
    <w:rsid w:val="00330FE8"/>
    <w:rsid w:val="003415E3"/>
    <w:rsid w:val="003548EA"/>
    <w:rsid w:val="00355C94"/>
    <w:rsid w:val="0036187B"/>
    <w:rsid w:val="00365954"/>
    <w:rsid w:val="0037175F"/>
    <w:rsid w:val="00375DD5"/>
    <w:rsid w:val="003956B7"/>
    <w:rsid w:val="0039758A"/>
    <w:rsid w:val="003A5737"/>
    <w:rsid w:val="003F3965"/>
    <w:rsid w:val="004014E7"/>
    <w:rsid w:val="00412BCA"/>
    <w:rsid w:val="00481BB0"/>
    <w:rsid w:val="004820DA"/>
    <w:rsid w:val="00482200"/>
    <w:rsid w:val="004946BE"/>
    <w:rsid w:val="004977BE"/>
    <w:rsid w:val="004A3E63"/>
    <w:rsid w:val="004A5ED8"/>
    <w:rsid w:val="004B6E9F"/>
    <w:rsid w:val="004C5966"/>
    <w:rsid w:val="004C5AD7"/>
    <w:rsid w:val="004D2FC8"/>
    <w:rsid w:val="005007EF"/>
    <w:rsid w:val="005404A4"/>
    <w:rsid w:val="00560434"/>
    <w:rsid w:val="00567802"/>
    <w:rsid w:val="00574BA6"/>
    <w:rsid w:val="005918A6"/>
    <w:rsid w:val="005932B2"/>
    <w:rsid w:val="005A2FCF"/>
    <w:rsid w:val="005B129F"/>
    <w:rsid w:val="005B5F5E"/>
    <w:rsid w:val="005D446C"/>
    <w:rsid w:val="005F4153"/>
    <w:rsid w:val="006424E5"/>
    <w:rsid w:val="00682DB8"/>
    <w:rsid w:val="00686336"/>
    <w:rsid w:val="00693F4E"/>
    <w:rsid w:val="0069658F"/>
    <w:rsid w:val="006B6F77"/>
    <w:rsid w:val="006C358E"/>
    <w:rsid w:val="006D2FAB"/>
    <w:rsid w:val="006D67FA"/>
    <w:rsid w:val="00772A76"/>
    <w:rsid w:val="007E47B1"/>
    <w:rsid w:val="008127E4"/>
    <w:rsid w:val="00846F17"/>
    <w:rsid w:val="00865CED"/>
    <w:rsid w:val="00867554"/>
    <w:rsid w:val="00871065"/>
    <w:rsid w:val="00873DFF"/>
    <w:rsid w:val="0087775D"/>
    <w:rsid w:val="008B1424"/>
    <w:rsid w:val="008D6B89"/>
    <w:rsid w:val="008E1AA4"/>
    <w:rsid w:val="0094216B"/>
    <w:rsid w:val="00950F46"/>
    <w:rsid w:val="009541AE"/>
    <w:rsid w:val="009637FB"/>
    <w:rsid w:val="00990F09"/>
    <w:rsid w:val="009948DC"/>
    <w:rsid w:val="009A399F"/>
    <w:rsid w:val="009C5D04"/>
    <w:rsid w:val="009C5F90"/>
    <w:rsid w:val="009E1CA0"/>
    <w:rsid w:val="009F5FF8"/>
    <w:rsid w:val="00A3423D"/>
    <w:rsid w:val="00A72122"/>
    <w:rsid w:val="00A7220A"/>
    <w:rsid w:val="00A8535B"/>
    <w:rsid w:val="00A92143"/>
    <w:rsid w:val="00B13615"/>
    <w:rsid w:val="00B23598"/>
    <w:rsid w:val="00B34D5B"/>
    <w:rsid w:val="00B45D7A"/>
    <w:rsid w:val="00B6695C"/>
    <w:rsid w:val="00B774FA"/>
    <w:rsid w:val="00BA12F0"/>
    <w:rsid w:val="00BB37E4"/>
    <w:rsid w:val="00BD0604"/>
    <w:rsid w:val="00BF7913"/>
    <w:rsid w:val="00C25557"/>
    <w:rsid w:val="00C30A81"/>
    <w:rsid w:val="00C4000E"/>
    <w:rsid w:val="00C4288C"/>
    <w:rsid w:val="00C618FC"/>
    <w:rsid w:val="00C64460"/>
    <w:rsid w:val="00C935FE"/>
    <w:rsid w:val="00CA6DDB"/>
    <w:rsid w:val="00CB2615"/>
    <w:rsid w:val="00CD346B"/>
    <w:rsid w:val="00CE00B4"/>
    <w:rsid w:val="00CE777D"/>
    <w:rsid w:val="00CF634A"/>
    <w:rsid w:val="00D27543"/>
    <w:rsid w:val="00D6668B"/>
    <w:rsid w:val="00D6702B"/>
    <w:rsid w:val="00DD4D86"/>
    <w:rsid w:val="00E22794"/>
    <w:rsid w:val="00E41FB7"/>
    <w:rsid w:val="00E727B7"/>
    <w:rsid w:val="00E73E47"/>
    <w:rsid w:val="00E81230"/>
    <w:rsid w:val="00EC4456"/>
    <w:rsid w:val="00EE306E"/>
    <w:rsid w:val="00EF1AA2"/>
    <w:rsid w:val="00F007AA"/>
    <w:rsid w:val="00F16635"/>
    <w:rsid w:val="00F32435"/>
    <w:rsid w:val="00F3595D"/>
    <w:rsid w:val="00F67341"/>
    <w:rsid w:val="00FA03C3"/>
    <w:rsid w:val="00FB52B2"/>
    <w:rsid w:val="00FC14CD"/>
    <w:rsid w:val="00FE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67FF9-A335-45D6-8312-E1D61F90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9BB090A8.dotm</Template>
  <TotalTime>5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 robert</cp:lastModifiedBy>
  <cp:revision>22</cp:revision>
  <cp:lastPrinted>2015-09-25T04:20:00Z</cp:lastPrinted>
  <dcterms:created xsi:type="dcterms:W3CDTF">2015-09-27T22:42:00Z</dcterms:created>
  <dcterms:modified xsi:type="dcterms:W3CDTF">2015-09-27T22:47:00Z</dcterms:modified>
  <dc:language>en-US</dc:language>
</cp:coreProperties>
</file>