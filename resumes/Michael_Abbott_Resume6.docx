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46" w:rsidRDefault="002E5F11">
      <w:pPr>
        <w:jc w:val="center"/>
        <w:rPr>
          <w:b/>
          <w:bCs/>
          <w:sz w:val="48"/>
          <w:szCs w:val="48"/>
        </w:rPr>
      </w:pPr>
      <w:bookmarkStart w:id="0" w:name="_GoBack"/>
      <w:bookmarkEnd w:id="0"/>
      <w:r>
        <w:rPr>
          <w:b/>
          <w:bCs/>
          <w:sz w:val="48"/>
          <w:szCs w:val="48"/>
        </w:rPr>
        <w:t>Michael Abbott</w:t>
      </w:r>
    </w:p>
    <w:p w:rsidR="00943746" w:rsidRDefault="002E5F11">
      <w:pPr>
        <w:jc w:val="center"/>
        <w:rPr>
          <w:sz w:val="20"/>
          <w:szCs w:val="20"/>
        </w:rPr>
      </w:pPr>
      <w:r>
        <w:rPr>
          <w:sz w:val="20"/>
          <w:szCs w:val="20"/>
        </w:rPr>
        <w:t>7280 Black Abbey Ct.     Dublin, OH 43017     C: 614-361-9319     abbott.221@buckeyemail.osu.edu</w:t>
      </w:r>
    </w:p>
    <w:p w:rsidR="00943746" w:rsidRDefault="00943746"/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:rsidR="00943746" w:rsidRDefault="002E5F11" w:rsidP="00E97BD4">
      <w:pPr>
        <w:numPr>
          <w:ilvl w:val="0"/>
          <w:numId w:val="2"/>
        </w:numPr>
      </w:pPr>
      <w:r>
        <w:t>Bachelor of Science: Computer Science and Engineering</w:t>
      </w:r>
      <w:r>
        <w:tab/>
      </w:r>
      <w:r>
        <w:tab/>
      </w:r>
      <w:r>
        <w:tab/>
      </w:r>
      <w:r w:rsidR="00816CCB">
        <w:t xml:space="preserve">      </w:t>
      </w:r>
      <w:r>
        <w:t>Expected 2017</w:t>
      </w:r>
    </w:p>
    <w:p w:rsidR="00943746" w:rsidRDefault="002E5F11" w:rsidP="00E97BD4">
      <w:pPr>
        <w:numPr>
          <w:ilvl w:val="1"/>
          <w:numId w:val="2"/>
        </w:numPr>
      </w:pPr>
      <w:r>
        <w:t>Overall GPA (4.0 Scale): 3.2</w:t>
      </w:r>
    </w:p>
    <w:p w:rsidR="00943746" w:rsidRDefault="002E5F11" w:rsidP="00E97BD4">
      <w:pPr>
        <w:numPr>
          <w:ilvl w:val="0"/>
          <w:numId w:val="2"/>
        </w:numPr>
      </w:pPr>
      <w:r>
        <w:t>Dublin Coffman High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6CCB">
        <w:t xml:space="preserve">      </w:t>
      </w:r>
      <w:r>
        <w:t>2013</w:t>
      </w:r>
    </w:p>
    <w:p w:rsidR="00943746" w:rsidRDefault="002E5F11" w:rsidP="002E5F11">
      <w:pPr>
        <w:numPr>
          <w:ilvl w:val="1"/>
          <w:numId w:val="2"/>
        </w:numPr>
      </w:pPr>
      <w:r>
        <w:t>College Credits received including</w:t>
      </w:r>
    </w:p>
    <w:p w:rsidR="00943746" w:rsidRDefault="00943746" w:rsidP="002E5F11">
      <w:pPr>
        <w:sectPr w:rsidR="00943746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E97BD4" w:rsidRDefault="00E97BD4" w:rsidP="002E5F11">
      <w:pPr>
        <w:numPr>
          <w:ilvl w:val="2"/>
          <w:numId w:val="2"/>
        </w:numPr>
      </w:pPr>
      <w:r>
        <w:lastRenderedPageBreak/>
        <w:t>AP Computer Science</w:t>
      </w:r>
      <w:r>
        <w:tab/>
      </w:r>
    </w:p>
    <w:p w:rsidR="00943746" w:rsidRDefault="00E97BD4" w:rsidP="002E5F11">
      <w:pPr>
        <w:numPr>
          <w:ilvl w:val="2"/>
          <w:numId w:val="2"/>
        </w:numPr>
      </w:pPr>
      <w:r>
        <w:t>AP Calculus BC</w:t>
      </w:r>
    </w:p>
    <w:p w:rsidR="00943746" w:rsidRDefault="002E5F11" w:rsidP="002E5F11">
      <w:pPr>
        <w:numPr>
          <w:ilvl w:val="2"/>
          <w:numId w:val="2"/>
        </w:numPr>
      </w:pPr>
      <w:r>
        <w:lastRenderedPageBreak/>
        <w:t>AP Physics C</w:t>
      </w:r>
    </w:p>
    <w:p w:rsidR="00943746" w:rsidRDefault="002E5F11" w:rsidP="002E5F11">
      <w:pPr>
        <w:numPr>
          <w:ilvl w:val="2"/>
          <w:numId w:val="2"/>
        </w:numPr>
      </w:pPr>
      <w:r>
        <w:t>AP Chemistry</w:t>
      </w:r>
    </w:p>
    <w:p w:rsidR="00943746" w:rsidRDefault="00943746" w:rsidP="002E5F11">
      <w:pPr>
        <w:sectPr w:rsidR="00943746">
          <w:type w:val="continuous"/>
          <w:pgSz w:w="12240" w:h="15840"/>
          <w:pgMar w:top="1134" w:right="1134" w:bottom="1134" w:left="1134" w:header="0" w:footer="0" w:gutter="0"/>
          <w:cols w:num="2" w:space="0"/>
          <w:formProt w:val="0"/>
        </w:sectPr>
      </w:pPr>
    </w:p>
    <w:p w:rsidR="00943746" w:rsidRDefault="002E5F11" w:rsidP="002E5F11">
      <w:pPr>
        <w:numPr>
          <w:ilvl w:val="0"/>
          <w:numId w:val="2"/>
        </w:numPr>
      </w:pPr>
      <w:r>
        <w:lastRenderedPageBreak/>
        <w:t>Engineering Summer Academy at OSU</w:t>
      </w:r>
      <w:r>
        <w:tab/>
      </w:r>
      <w:r>
        <w:tab/>
      </w:r>
      <w:r>
        <w:tab/>
      </w:r>
      <w:r>
        <w:tab/>
      </w:r>
      <w:r>
        <w:tab/>
      </w:r>
      <w:r w:rsidR="00816CCB">
        <w:t xml:space="preserve">      </w:t>
      </w:r>
      <w:r>
        <w:t>Summer 2012</w:t>
      </w:r>
    </w:p>
    <w:p w:rsidR="00943746" w:rsidRDefault="002E5F11" w:rsidP="002E5F11">
      <w:pPr>
        <w:numPr>
          <w:ilvl w:val="1"/>
          <w:numId w:val="2"/>
        </w:numPr>
      </w:pPr>
      <w:r>
        <w:t>Received several quarter hours of course credit</w:t>
      </w:r>
    </w:p>
    <w:p w:rsidR="00943746" w:rsidRDefault="00943746" w:rsidP="002E5F11"/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</w:p>
    <w:p w:rsidR="00943746" w:rsidRDefault="002E5F11">
      <w:pPr>
        <w:numPr>
          <w:ilvl w:val="0"/>
          <w:numId w:val="3"/>
        </w:numPr>
      </w:pPr>
      <w:r>
        <w:t>Intern at Franklin</w:t>
      </w:r>
      <w:r w:rsidR="00EA23C3">
        <w:t xml:space="preserve"> County Emergency Management &amp;</w:t>
      </w:r>
      <w:r w:rsidR="00816CCB">
        <w:t xml:space="preserve"> Homeland Security</w:t>
      </w:r>
      <w:r w:rsidR="00816CCB">
        <w:tab/>
        <w:t xml:space="preserve">      </w:t>
      </w:r>
      <w:r w:rsidR="00EA23C3">
        <w:t>Summer 2014</w:t>
      </w:r>
    </w:p>
    <w:p w:rsidR="00943746" w:rsidRDefault="002E5F11">
      <w:pPr>
        <w:numPr>
          <w:ilvl w:val="1"/>
          <w:numId w:val="3"/>
        </w:numPr>
      </w:pPr>
      <w:r>
        <w:t>Programmed a Java Application which displayed data from an internal LAMP server</w:t>
      </w:r>
    </w:p>
    <w:p w:rsidR="00943746" w:rsidRDefault="002E5F11">
      <w:pPr>
        <w:numPr>
          <w:ilvl w:val="0"/>
          <w:numId w:val="3"/>
        </w:numPr>
      </w:pPr>
      <w:r>
        <w:t xml:space="preserve">Lifeguard at </w:t>
      </w:r>
      <w:proofErr w:type="spellStart"/>
      <w:r>
        <w:t>Zoombezi</w:t>
      </w:r>
      <w:proofErr w:type="spellEnd"/>
      <w:r>
        <w:t xml:space="preserve"> Bay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6CCB">
        <w:t xml:space="preserve">      </w:t>
      </w:r>
      <w:r>
        <w:t>May 2012-Current</w:t>
      </w:r>
    </w:p>
    <w:p w:rsidR="00943746" w:rsidRDefault="002E5F11">
      <w:pPr>
        <w:numPr>
          <w:ilvl w:val="1"/>
          <w:numId w:val="3"/>
        </w:numPr>
      </w:pPr>
      <w:r>
        <w:t>Responsibilities included enforcement of rules, safety of guests, and park appearance</w:t>
      </w:r>
    </w:p>
    <w:p w:rsidR="00943746" w:rsidRDefault="002E5F11">
      <w:pPr>
        <w:numPr>
          <w:ilvl w:val="0"/>
          <w:numId w:val="3"/>
        </w:numPr>
      </w:pPr>
      <w:r>
        <w:t>Volunteered weekly at the Dublin food pantry</w:t>
      </w:r>
      <w:r>
        <w:tab/>
      </w:r>
      <w:r>
        <w:tab/>
      </w:r>
      <w:r>
        <w:tab/>
      </w:r>
      <w:r>
        <w:tab/>
      </w:r>
      <w:r w:rsidR="00816CCB">
        <w:t xml:space="preserve">      </w:t>
      </w:r>
      <w:r>
        <w:t>Summer 2013</w:t>
      </w:r>
    </w:p>
    <w:p w:rsidR="00943746" w:rsidRDefault="00943746"/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:rsidR="00943746" w:rsidRDefault="002E5F11">
      <w:pPr>
        <w:numPr>
          <w:ilvl w:val="0"/>
          <w:numId w:val="3"/>
        </w:numPr>
      </w:pPr>
      <w:r>
        <w:t>Programmed a robot in C++ for a semester long Honors Engineering group project on Robotics</w:t>
      </w:r>
    </w:p>
    <w:p w:rsidR="00943746" w:rsidRDefault="002E5F11">
      <w:pPr>
        <w:numPr>
          <w:ilvl w:val="1"/>
          <w:numId w:val="3"/>
        </w:numPr>
      </w:pPr>
      <w:r>
        <w:t>Source code (final copy) here: https://github.com/abbott221/robotRepo5</w:t>
      </w:r>
    </w:p>
    <w:p w:rsidR="00943746" w:rsidRDefault="002E5F11">
      <w:pPr>
        <w:numPr>
          <w:ilvl w:val="0"/>
          <w:numId w:val="3"/>
        </w:numPr>
      </w:pPr>
      <w:r>
        <w:t>Programmed a video game in Java that was published to the Google Play Store</w:t>
      </w:r>
    </w:p>
    <w:p w:rsidR="00943746" w:rsidRDefault="002E5F11">
      <w:pPr>
        <w:numPr>
          <w:ilvl w:val="1"/>
          <w:numId w:val="3"/>
        </w:numPr>
      </w:pPr>
      <w:r>
        <w:t>Information and source code here: https://github.com/abbott221/WebsiteAndApp</w:t>
      </w:r>
    </w:p>
    <w:p w:rsidR="00943746" w:rsidRDefault="002E5F11">
      <w:pPr>
        <w:numPr>
          <w:ilvl w:val="0"/>
          <w:numId w:val="3"/>
        </w:numPr>
      </w:pPr>
      <w:r>
        <w:t>Programmed a website with a dat</w:t>
      </w:r>
      <w:r w:rsidR="00F343B1">
        <w:t>abase for a hackathon that I competed in</w:t>
      </w:r>
    </w:p>
    <w:p w:rsidR="00943746" w:rsidRDefault="002E5F11">
      <w:pPr>
        <w:numPr>
          <w:ilvl w:val="1"/>
          <w:numId w:val="3"/>
        </w:numPr>
      </w:pPr>
      <w:r>
        <w:t>Information and source code here: https://github.com/abbott221/cardinalCodefest2014</w:t>
      </w:r>
    </w:p>
    <w:p w:rsidR="00943746" w:rsidRDefault="00943746"/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Skills</w:t>
      </w:r>
    </w:p>
    <w:p w:rsidR="00943746" w:rsidRDefault="002E5F11">
      <w:pPr>
        <w:numPr>
          <w:ilvl w:val="0"/>
          <w:numId w:val="4"/>
        </w:numPr>
      </w:pPr>
      <w:r>
        <w:t xml:space="preserve">Computer Languages:  Java, C/C++, BASH, PHP, MySQL, </w:t>
      </w:r>
      <w:proofErr w:type="spellStart"/>
      <w:r>
        <w:t>Javascript</w:t>
      </w:r>
      <w:proofErr w:type="spellEnd"/>
      <w:r>
        <w:t>, HTML/CSS, MATLAB</w:t>
      </w:r>
    </w:p>
    <w:p w:rsidR="00943746" w:rsidRDefault="002E5F11">
      <w:pPr>
        <w:numPr>
          <w:ilvl w:val="0"/>
          <w:numId w:val="4"/>
        </w:numPr>
      </w:pPr>
      <w:r>
        <w:t xml:space="preserve">Programming Environments: Ubuntu, Microsoft Windows, </w:t>
      </w:r>
      <w:proofErr w:type="spellStart"/>
      <w:r>
        <w:t>Redhat</w:t>
      </w:r>
      <w:proofErr w:type="spellEnd"/>
      <w:r>
        <w:t xml:space="preserve"> Enterprise</w:t>
      </w:r>
    </w:p>
    <w:p w:rsidR="00943746" w:rsidRDefault="002E5F11">
      <w:pPr>
        <w:numPr>
          <w:ilvl w:val="0"/>
          <w:numId w:val="4"/>
        </w:numPr>
      </w:pPr>
      <w:r>
        <w:t xml:space="preserve">Familiar with Eclipse, </w:t>
      </w:r>
      <w:proofErr w:type="spellStart"/>
      <w:r>
        <w:t>Qt</w:t>
      </w:r>
      <w:proofErr w:type="spellEnd"/>
      <w:r>
        <w:t xml:space="preserve"> Creator, Microsoft Excel</w:t>
      </w:r>
    </w:p>
    <w:p w:rsidR="00943746" w:rsidRDefault="00943746"/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Honors</w:t>
      </w:r>
    </w:p>
    <w:p w:rsidR="00943746" w:rsidRDefault="00943746">
      <w:pPr>
        <w:sectPr w:rsidR="00943746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943746" w:rsidRDefault="002E5F11">
      <w:pPr>
        <w:numPr>
          <w:ilvl w:val="0"/>
          <w:numId w:val="5"/>
        </w:numPr>
      </w:pPr>
      <w:r>
        <w:lastRenderedPageBreak/>
        <w:t>National Merit Commended Scholar</w:t>
      </w:r>
    </w:p>
    <w:p w:rsidR="00943746" w:rsidRDefault="002E5F11">
      <w:pPr>
        <w:numPr>
          <w:ilvl w:val="0"/>
          <w:numId w:val="5"/>
        </w:numPr>
      </w:pPr>
      <w:r>
        <w:t>DCHS Valedictorian</w:t>
      </w:r>
    </w:p>
    <w:p w:rsidR="00943746" w:rsidRDefault="002E5F11">
      <w:pPr>
        <w:numPr>
          <w:ilvl w:val="0"/>
          <w:numId w:val="5"/>
        </w:numPr>
      </w:pPr>
      <w:r>
        <w:t>Honda-OSU Math Medal Award</w:t>
      </w:r>
    </w:p>
    <w:p w:rsidR="00943746" w:rsidRDefault="002E5F11">
      <w:pPr>
        <w:numPr>
          <w:ilvl w:val="0"/>
          <w:numId w:val="5"/>
        </w:numPr>
      </w:pPr>
      <w:r>
        <w:lastRenderedPageBreak/>
        <w:t>AP Scholar with Distinction</w:t>
      </w:r>
    </w:p>
    <w:p w:rsidR="00943746" w:rsidRDefault="002E5F11">
      <w:pPr>
        <w:numPr>
          <w:ilvl w:val="0"/>
          <w:numId w:val="5"/>
        </w:numPr>
      </w:pPr>
      <w:r>
        <w:t>DCHS President's Education Award</w:t>
      </w:r>
    </w:p>
    <w:p w:rsidR="00943746" w:rsidRDefault="00943746">
      <w:pPr>
        <w:sectPr w:rsidR="00943746">
          <w:type w:val="continuous"/>
          <w:pgSz w:w="12240" w:h="15840"/>
          <w:pgMar w:top="1134" w:right="1134" w:bottom="1134" w:left="1134" w:header="0" w:footer="0" w:gutter="0"/>
          <w:cols w:num="2" w:space="0"/>
          <w:formProt w:val="0"/>
        </w:sectPr>
      </w:pPr>
    </w:p>
    <w:p w:rsidR="00E97BD4" w:rsidRDefault="002E5F11" w:rsidP="00E97BD4">
      <w:pPr>
        <w:numPr>
          <w:ilvl w:val="1"/>
          <w:numId w:val="5"/>
        </w:numPr>
      </w:pPr>
      <w:r>
        <w:lastRenderedPageBreak/>
        <w:t>Given to one student with outstanding mathematics abilities in each participating school</w:t>
      </w:r>
    </w:p>
    <w:p w:rsidR="00943746" w:rsidRDefault="002E5F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Activities</w:t>
      </w:r>
    </w:p>
    <w:p w:rsidR="00943746" w:rsidRDefault="002E5F11">
      <w:pPr>
        <w:numPr>
          <w:ilvl w:val="0"/>
          <w:numId w:val="6"/>
        </w:numPr>
      </w:pPr>
      <w:r>
        <w:t xml:space="preserve">Vice President of </w:t>
      </w:r>
      <w:r w:rsidR="00E97BD4">
        <w:t>Marketing</w:t>
      </w:r>
      <w:r>
        <w:t xml:space="preserve"> for OSU Professional Development Program</w:t>
      </w:r>
    </w:p>
    <w:p w:rsidR="00943746" w:rsidRDefault="00943746">
      <w:pPr>
        <w:sectPr w:rsidR="00943746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943746" w:rsidRDefault="002E5F11">
      <w:pPr>
        <w:numPr>
          <w:ilvl w:val="0"/>
          <w:numId w:val="7"/>
        </w:numPr>
      </w:pPr>
      <w:r>
        <w:lastRenderedPageBreak/>
        <w:t>OSU Electronics Club</w:t>
      </w:r>
    </w:p>
    <w:p w:rsidR="00943746" w:rsidRDefault="002E5F11">
      <w:pPr>
        <w:numPr>
          <w:ilvl w:val="0"/>
          <w:numId w:val="7"/>
        </w:numPr>
      </w:pPr>
      <w:r>
        <w:lastRenderedPageBreak/>
        <w:t>OSU Open Source Club</w:t>
      </w:r>
    </w:p>
    <w:p w:rsidR="00943746" w:rsidRDefault="00943746">
      <w:pPr>
        <w:sectPr w:rsidR="00943746">
          <w:type w:val="continuous"/>
          <w:pgSz w:w="12240" w:h="15840"/>
          <w:pgMar w:top="1134" w:right="1134" w:bottom="1134" w:left="1134" w:header="0" w:footer="0" w:gutter="0"/>
          <w:cols w:num="2" w:space="0"/>
          <w:formProt w:val="0"/>
        </w:sectPr>
      </w:pPr>
    </w:p>
    <w:p w:rsidR="00943746" w:rsidRDefault="002E5F11">
      <w:pPr>
        <w:numPr>
          <w:ilvl w:val="0"/>
          <w:numId w:val="7"/>
        </w:numPr>
      </w:pPr>
      <w:r>
        <w:lastRenderedPageBreak/>
        <w:t>DCHS National Honors Society</w:t>
      </w:r>
    </w:p>
    <w:p w:rsidR="00E97BD4" w:rsidRDefault="00E97BD4" w:rsidP="00E97BD4">
      <w:pPr>
        <w:numPr>
          <w:ilvl w:val="0"/>
          <w:numId w:val="7"/>
        </w:numPr>
      </w:pPr>
      <w:r>
        <w:lastRenderedPageBreak/>
        <w:t>DCHS Marching Band squad leader</w:t>
      </w:r>
    </w:p>
    <w:p w:rsidR="00E97BD4" w:rsidRDefault="00E97BD4" w:rsidP="00E97BD4">
      <w:pPr>
        <w:sectPr w:rsidR="00E97BD4">
          <w:type w:val="continuous"/>
          <w:pgSz w:w="12240" w:h="15840"/>
          <w:pgMar w:top="1134" w:right="1134" w:bottom="1134" w:left="1134" w:header="0" w:footer="0" w:gutter="0"/>
          <w:cols w:num="2" w:space="0"/>
          <w:formProt w:val="0"/>
        </w:sectPr>
      </w:pPr>
    </w:p>
    <w:p w:rsidR="00F15727" w:rsidRPr="00E97BD4" w:rsidRDefault="00F15727" w:rsidP="00E97BD4">
      <w:pPr>
        <w:tabs>
          <w:tab w:val="left" w:pos="2235"/>
        </w:tabs>
      </w:pPr>
    </w:p>
    <w:sectPr w:rsidR="00F15727" w:rsidRPr="00E97BD4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7128"/>
    <w:multiLevelType w:val="multilevel"/>
    <w:tmpl w:val="932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3153A14"/>
    <w:multiLevelType w:val="multilevel"/>
    <w:tmpl w:val="ACFE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A497726"/>
    <w:multiLevelType w:val="multilevel"/>
    <w:tmpl w:val="615A0F0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21951E8"/>
    <w:multiLevelType w:val="multilevel"/>
    <w:tmpl w:val="E734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8B96D4B"/>
    <w:multiLevelType w:val="multilevel"/>
    <w:tmpl w:val="38F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5E890754"/>
    <w:multiLevelType w:val="multilevel"/>
    <w:tmpl w:val="88B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694759C"/>
    <w:multiLevelType w:val="multilevel"/>
    <w:tmpl w:val="6206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746"/>
    <w:rsid w:val="002E5F11"/>
    <w:rsid w:val="003F6F91"/>
    <w:rsid w:val="00816CCB"/>
    <w:rsid w:val="00943746"/>
    <w:rsid w:val="00B53B4C"/>
    <w:rsid w:val="00E97BD4"/>
    <w:rsid w:val="00EA23C3"/>
    <w:rsid w:val="00F15727"/>
    <w:rsid w:val="00F3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6100A89E.dotm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2</cp:revision>
  <cp:lastPrinted>2013-09-14T20:52:00Z</cp:lastPrinted>
  <dcterms:created xsi:type="dcterms:W3CDTF">2014-09-24T01:23:00Z</dcterms:created>
  <dcterms:modified xsi:type="dcterms:W3CDTF">2014-09-24T01:23:00Z</dcterms:modified>
  <dc:language>en-US</dc:language>
</cp:coreProperties>
</file>